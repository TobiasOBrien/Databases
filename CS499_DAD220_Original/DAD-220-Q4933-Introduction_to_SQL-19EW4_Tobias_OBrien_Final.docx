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5AAD1" w14:textId="074C5667" w:rsidR="00E81978" w:rsidRDefault="001830FC">
      <w:pPr>
        <w:pStyle w:val="Title"/>
      </w:pPr>
      <w:sdt>
        <w:sdtPr>
          <w:alias w:val="Title:"/>
          <w:tag w:val="Title:"/>
          <w:id w:val="726351117"/>
          <w:placeholder>
            <w:docPart w:val="63A347C2F7894215A78DE868D0075A2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536A7">
            <w:t>Final</w:t>
          </w:r>
        </w:sdtContent>
      </w:sdt>
    </w:p>
    <w:p w14:paraId="2466D424" w14:textId="77777777" w:rsidR="00B823AA" w:rsidRDefault="009B1C6F" w:rsidP="00B823AA">
      <w:pPr>
        <w:pStyle w:val="Title2"/>
      </w:pPr>
      <w:r>
        <w:t>Tobias J. O’Brien</w:t>
      </w:r>
    </w:p>
    <w:p w14:paraId="17E5361B" w14:textId="77777777" w:rsidR="00E81978" w:rsidRDefault="009B1C6F" w:rsidP="00B823AA">
      <w:pPr>
        <w:pStyle w:val="Title2"/>
      </w:pPr>
      <w:r>
        <w:t>Southern New Hampshire University</w:t>
      </w:r>
    </w:p>
    <w:sdt>
      <w:sdtPr>
        <w:alias w:val="Author Note:"/>
        <w:tag w:val="Author Note:"/>
        <w:id w:val="266668659"/>
        <w:placeholder>
          <w:docPart w:val="C7EF7D3E88B34E2EA500A3894824CD44"/>
        </w:placeholder>
        <w:temporary/>
        <w:showingPlcHdr/>
        <w15:appearance w15:val="hidden"/>
      </w:sdtPr>
      <w:sdtContent>
        <w:p w14:paraId="4F597928" w14:textId="77777777" w:rsidR="00E81978" w:rsidRDefault="005D3A03">
          <w:pPr>
            <w:pStyle w:val="Title"/>
          </w:pPr>
          <w:r>
            <w:t>Author Note</w:t>
          </w:r>
        </w:p>
      </w:sdtContent>
    </w:sdt>
    <w:p w14:paraId="3689DB15" w14:textId="15A8C6FD" w:rsidR="00E81978" w:rsidRDefault="003971FA" w:rsidP="00B823AA">
      <w:pPr>
        <w:pStyle w:val="Title2"/>
      </w:pPr>
      <w:r>
        <w:t xml:space="preserve">This was prepared for </w:t>
      </w:r>
      <w:r w:rsidR="00152424">
        <w:t>DAD-220-Q4933</w:t>
      </w:r>
      <w:r w:rsidR="00B96490">
        <w:t xml:space="preserve"> </w:t>
      </w:r>
      <w:r w:rsidR="00152424">
        <w:t>Introduction to SQL</w:t>
      </w:r>
      <w:r w:rsidR="00B96490">
        <w:t xml:space="preserve"> taught by</w:t>
      </w:r>
      <w:r w:rsidR="00152424">
        <w:t xml:space="preserve"> Patrick </w:t>
      </w:r>
      <w:proofErr w:type="spellStart"/>
      <w:r w:rsidR="00152424">
        <w:t>Nieland</w:t>
      </w:r>
      <w:proofErr w:type="spellEnd"/>
    </w:p>
    <w:p w14:paraId="61A68F84" w14:textId="6090B1FE" w:rsidR="00E81978" w:rsidRDefault="001830FC" w:rsidP="00E56876">
      <w:pPr>
        <w:pStyle w:val="SectionTitle"/>
      </w:pPr>
      <w:sdt>
        <w:sdtPr>
          <w:alias w:val="Section title:"/>
          <w:tag w:val="Section title:"/>
          <w:id w:val="984196707"/>
          <w:placeholder>
            <w:docPart w:val="727BF628C87B443CAABAD7719883248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536A7">
            <w:t>Final</w:t>
          </w:r>
        </w:sdtContent>
      </w:sdt>
    </w:p>
    <w:p w14:paraId="4827D674" w14:textId="71B73A29" w:rsidR="00A86777" w:rsidRDefault="00E56876" w:rsidP="009A4F24">
      <w:r w:rsidRPr="00E56876">
        <w:t xml:space="preserve">My name is Tobias O’Brien and I am a database engineer for </w:t>
      </w:r>
      <w:proofErr w:type="spellStart"/>
      <w:r w:rsidRPr="00E56876">
        <w:t>SMCorp</w:t>
      </w:r>
      <w:proofErr w:type="spellEnd"/>
      <w:r w:rsidRPr="00E56876">
        <w:t>, a new startup</w:t>
      </w:r>
      <w:r w:rsidR="00C57DD5">
        <w:t xml:space="preserve"> </w:t>
      </w:r>
      <w:r w:rsidRPr="00E56876">
        <w:t xml:space="preserve">offering social media applications.  This documentation will cover the </w:t>
      </w:r>
      <w:r w:rsidR="00A86777">
        <w:t>enhancement of the existing messaging application</w:t>
      </w:r>
      <w:r w:rsidR="009A4F24">
        <w:t xml:space="preserve"> database</w:t>
      </w:r>
      <w:r w:rsidR="00A86777">
        <w:t xml:space="preserve"> to support two new features.  The first feature will allow </w:t>
      </w:r>
      <w:proofErr w:type="spellStart"/>
      <w:r w:rsidR="00A86777">
        <w:t>SMCorp</w:t>
      </w:r>
      <w:proofErr w:type="spellEnd"/>
      <w:r w:rsidR="00A86777">
        <w:t xml:space="preserve"> to capture additional information about the us</w:t>
      </w:r>
      <w:r w:rsidR="009A4F24">
        <w:t xml:space="preserve">ers which will enable </w:t>
      </w:r>
      <w:proofErr w:type="spellStart"/>
      <w:r w:rsidR="009A4F24">
        <w:t>SMCorp</w:t>
      </w:r>
      <w:proofErr w:type="spellEnd"/>
      <w:r w:rsidR="009A4F24">
        <w:t xml:space="preserve"> to provide better targeted advertisements.  The second feature will allow users to send one or more pictures in their messages.  Along with these two features, new queries will be developed to provide </w:t>
      </w:r>
      <w:proofErr w:type="spellStart"/>
      <w:r w:rsidR="009A4F24">
        <w:t>SMCorp</w:t>
      </w:r>
      <w:proofErr w:type="spellEnd"/>
      <w:r w:rsidR="009A4F24">
        <w:t xml:space="preserve"> insight into how the new enhancements are being utilized.</w:t>
      </w:r>
    </w:p>
    <w:p w14:paraId="12D1AC81" w14:textId="2F26BF4F" w:rsidR="002A4998" w:rsidRDefault="002458E7" w:rsidP="002458E7">
      <w:pPr>
        <w:pStyle w:val="Title2"/>
      </w:pPr>
      <w:r>
        <w:t>Connecting to the Server</w:t>
      </w:r>
    </w:p>
    <w:p w14:paraId="6FD79003" w14:textId="6AAA2684" w:rsidR="00E56876" w:rsidRDefault="00E56876" w:rsidP="00E56876">
      <w:r>
        <w:t xml:space="preserve">The first step is to open a connection to the </w:t>
      </w:r>
      <w:r w:rsidR="00B83BDB">
        <w:t xml:space="preserve">MySQL </w:t>
      </w:r>
      <w:r>
        <w:t>server.  This is done by running the following command:</w:t>
      </w:r>
    </w:p>
    <w:p w14:paraId="006AE65A" w14:textId="72B967A4" w:rsidR="001B70A4" w:rsidRDefault="001B70A4" w:rsidP="001B70A4">
      <w:pPr>
        <w:ind w:firstLine="0"/>
      </w:pPr>
      <w:r>
        <w:rPr>
          <w:noProof/>
        </w:rPr>
        <w:drawing>
          <wp:inline distT="0" distB="0" distL="0" distR="0" wp14:anchorId="4210BC00" wp14:editId="170922D8">
            <wp:extent cx="31337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200025"/>
                    </a:xfrm>
                    <a:prstGeom prst="rect">
                      <a:avLst/>
                    </a:prstGeom>
                  </pic:spPr>
                </pic:pic>
              </a:graphicData>
            </a:graphic>
          </wp:inline>
        </w:drawing>
      </w:r>
    </w:p>
    <w:p w14:paraId="4DC9F963" w14:textId="56B29380" w:rsidR="00E56876" w:rsidRDefault="00E56876" w:rsidP="001B70A4">
      <w:pPr>
        <w:ind w:firstLine="0"/>
      </w:pPr>
      <w:r>
        <w:t>It should be noted that if the server was rem</w:t>
      </w:r>
      <w:r w:rsidR="00B83BDB">
        <w:t xml:space="preserve">ote you would also need to provide host information via the -h </w:t>
      </w:r>
      <w:r w:rsidR="00B83BDB" w:rsidRPr="00B83BDB">
        <w:rPr>
          <w:i/>
        </w:rPr>
        <w:t>hostname</w:t>
      </w:r>
      <w:r w:rsidR="00B83BDB">
        <w:t xml:space="preserve"> option.  Depending upon your MySQL server configuration, you may also need to provide authentication information via the -u </w:t>
      </w:r>
      <w:r w:rsidR="00B83BDB" w:rsidRPr="00B83BDB">
        <w:rPr>
          <w:i/>
        </w:rPr>
        <w:t>username</w:t>
      </w:r>
      <w:r w:rsidR="00B83BDB">
        <w:t xml:space="preserve"> and -p </w:t>
      </w:r>
      <w:r w:rsidR="00B83BDB" w:rsidRPr="00B83BDB">
        <w:rPr>
          <w:i/>
        </w:rPr>
        <w:t>password</w:t>
      </w:r>
      <w:r w:rsidR="00B83BDB">
        <w:t xml:space="preserve"> options.  Once you are connected you should she information like the below.  As seen</w:t>
      </w:r>
      <w:r w:rsidR="00CE4A4B">
        <w:t>,</w:t>
      </w:r>
      <w:r w:rsidR="00B83BDB">
        <w:t xml:space="preserve"> the server version, your connection id, and some basic commands are also displayed</w:t>
      </w:r>
      <w:r w:rsidR="00CE4A4B">
        <w:t>.</w:t>
      </w:r>
      <w:r w:rsidR="00B83BDB">
        <w:t xml:space="preserve"> (\h for help; \c to clear input)</w:t>
      </w:r>
    </w:p>
    <w:p w14:paraId="306A9C1F" w14:textId="7C860479" w:rsidR="001B70A4" w:rsidRDefault="001B70A4" w:rsidP="001B70A4">
      <w:pPr>
        <w:ind w:firstLine="0"/>
      </w:pPr>
      <w:r>
        <w:rPr>
          <w:noProof/>
        </w:rPr>
        <w:drawing>
          <wp:inline distT="0" distB="0" distL="0" distR="0" wp14:anchorId="36B28C6E" wp14:editId="2BFAE545">
            <wp:extent cx="5943600" cy="213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9950"/>
                    </a:xfrm>
                    <a:prstGeom prst="rect">
                      <a:avLst/>
                    </a:prstGeom>
                  </pic:spPr>
                </pic:pic>
              </a:graphicData>
            </a:graphic>
          </wp:inline>
        </w:drawing>
      </w:r>
    </w:p>
    <w:p w14:paraId="58A11686" w14:textId="0ECB1F1A" w:rsidR="002458E7" w:rsidRDefault="002458E7" w:rsidP="002458E7">
      <w:pPr>
        <w:pStyle w:val="Title2"/>
      </w:pPr>
      <w:r>
        <w:lastRenderedPageBreak/>
        <w:t>Using the Database</w:t>
      </w:r>
    </w:p>
    <w:p w14:paraId="421618D6" w14:textId="5D27BB35" w:rsidR="00C57DD5" w:rsidRDefault="00C57DD5" w:rsidP="00A7360D">
      <w:pPr>
        <w:ind w:firstLine="0"/>
      </w:pPr>
      <w:r>
        <w:t xml:space="preserve">To utilize the </w:t>
      </w:r>
      <w:r w:rsidR="009A4F24">
        <w:t>messaging</w:t>
      </w:r>
      <w:r>
        <w:t xml:space="preserve"> </w:t>
      </w:r>
      <w:r w:rsidR="009A4F24">
        <w:t>database,</w:t>
      </w:r>
      <w:r>
        <w:t xml:space="preserve"> we must change into the database by issuing the following command.  </w:t>
      </w:r>
    </w:p>
    <w:p w14:paraId="6B5ADED9" w14:textId="5DCF0AB5" w:rsidR="00DB6F6A" w:rsidRDefault="009A4F24" w:rsidP="00A7360D">
      <w:pPr>
        <w:ind w:firstLine="0"/>
      </w:pPr>
      <w:r>
        <w:rPr>
          <w:noProof/>
        </w:rPr>
        <w:drawing>
          <wp:inline distT="0" distB="0" distL="0" distR="0" wp14:anchorId="6ADAA807" wp14:editId="616D126C">
            <wp:extent cx="1714500" cy="219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4500" cy="219075"/>
                    </a:xfrm>
                    <a:prstGeom prst="rect">
                      <a:avLst/>
                    </a:prstGeom>
                  </pic:spPr>
                </pic:pic>
              </a:graphicData>
            </a:graphic>
          </wp:inline>
        </w:drawing>
      </w:r>
    </w:p>
    <w:p w14:paraId="19AD7650" w14:textId="09CE5975" w:rsidR="00DB6F6A" w:rsidRDefault="00DB6F6A" w:rsidP="00A7360D">
      <w:pPr>
        <w:ind w:firstLine="0"/>
      </w:pPr>
      <w:r>
        <w:t>The result of the command shows that the database was changed.</w:t>
      </w:r>
    </w:p>
    <w:p w14:paraId="4C4A812B" w14:textId="74AC506C" w:rsidR="00DB6F6A" w:rsidRDefault="00DB6F6A" w:rsidP="00A7360D">
      <w:pPr>
        <w:ind w:firstLine="0"/>
      </w:pPr>
      <w:r>
        <w:rPr>
          <w:noProof/>
        </w:rPr>
        <w:drawing>
          <wp:inline distT="0" distB="0" distL="0" distR="0" wp14:anchorId="11962A4F" wp14:editId="48E1E1E7">
            <wp:extent cx="1333500"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3500" cy="209550"/>
                    </a:xfrm>
                    <a:prstGeom prst="rect">
                      <a:avLst/>
                    </a:prstGeom>
                  </pic:spPr>
                </pic:pic>
              </a:graphicData>
            </a:graphic>
          </wp:inline>
        </w:drawing>
      </w:r>
    </w:p>
    <w:p w14:paraId="365FDE5B" w14:textId="30689912" w:rsidR="008B6373" w:rsidRDefault="00DB6F6A" w:rsidP="00A7360D">
      <w:pPr>
        <w:ind w:firstLine="0"/>
      </w:pPr>
      <w:r>
        <w:t>It should be noted that with UNIX type systems database and table names are case sensitive.</w:t>
      </w:r>
    </w:p>
    <w:p w14:paraId="4CB78807" w14:textId="020CB15A" w:rsidR="009A4F24" w:rsidRDefault="009A4F24" w:rsidP="009A4F24">
      <w:pPr>
        <w:pStyle w:val="Title2"/>
      </w:pPr>
      <w:r>
        <w:t>Reviewing the Database</w:t>
      </w:r>
    </w:p>
    <w:p w14:paraId="3BFC82B7" w14:textId="766105CF" w:rsidR="009A4F24" w:rsidRDefault="009A4F24" w:rsidP="009A4F24">
      <w:pPr>
        <w:pStyle w:val="Title2"/>
        <w:jc w:val="left"/>
      </w:pPr>
      <w:r>
        <w:t>To view the existing tables that are in the messaging database we can run the following command.</w:t>
      </w:r>
    </w:p>
    <w:p w14:paraId="0328C1CD" w14:textId="41B2C2C9" w:rsidR="009A4F24" w:rsidRDefault="009A4F24" w:rsidP="009A4F24">
      <w:pPr>
        <w:pStyle w:val="Title2"/>
        <w:jc w:val="left"/>
      </w:pPr>
      <w:r>
        <w:rPr>
          <w:noProof/>
        </w:rPr>
        <w:drawing>
          <wp:inline distT="0" distB="0" distL="0" distR="0" wp14:anchorId="0946E514" wp14:editId="7FCEF5A5">
            <wp:extent cx="1962150" cy="1590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2150" cy="1590675"/>
                    </a:xfrm>
                    <a:prstGeom prst="rect">
                      <a:avLst/>
                    </a:prstGeom>
                  </pic:spPr>
                </pic:pic>
              </a:graphicData>
            </a:graphic>
          </wp:inline>
        </w:drawing>
      </w:r>
    </w:p>
    <w:p w14:paraId="01E77F00" w14:textId="048E6385" w:rsidR="009A4F24" w:rsidRDefault="009A4F24" w:rsidP="009A4F24">
      <w:pPr>
        <w:pStyle w:val="Title2"/>
        <w:jc w:val="left"/>
      </w:pPr>
      <w:r>
        <w:t xml:space="preserve">As seen in the output above there are three existing tables, </w:t>
      </w:r>
      <w:proofErr w:type="spellStart"/>
      <w:r>
        <w:t>contact_list</w:t>
      </w:r>
      <w:proofErr w:type="spellEnd"/>
      <w:r>
        <w:t>, message, and person.  To evaluate the tables</w:t>
      </w:r>
      <w:r w:rsidR="00C738E6">
        <w:t>,</w:t>
      </w:r>
      <w:r>
        <w:t xml:space="preserve"> the SHOW </w:t>
      </w:r>
      <w:proofErr w:type="gramStart"/>
      <w:r>
        <w:t>COLUMNS  FROM</w:t>
      </w:r>
      <w:proofErr w:type="gramEnd"/>
      <w:r>
        <w:t xml:space="preserve"> command will be used as shown below.  It should also be noted that the DESCRIBE </w:t>
      </w:r>
      <w:r w:rsidR="00C738E6">
        <w:t>&lt;</w:t>
      </w:r>
      <w:proofErr w:type="spellStart"/>
      <w:r w:rsidRPr="00C738E6">
        <w:rPr>
          <w:i/>
        </w:rPr>
        <w:t>table</w:t>
      </w:r>
      <w:r w:rsidR="00C738E6" w:rsidRPr="00C738E6">
        <w:rPr>
          <w:i/>
        </w:rPr>
        <w:t>name</w:t>
      </w:r>
      <w:proofErr w:type="spellEnd"/>
      <w:r w:rsidR="00C738E6">
        <w:rPr>
          <w:i/>
        </w:rPr>
        <w:t xml:space="preserve">&gt; </w:t>
      </w:r>
      <w:r w:rsidR="00C738E6">
        <w:t xml:space="preserve">could also have been used as a quicker method.  The difference between the two is that the SHOW COLUMNS FROM method has some additional options like filtering for specific columns.  One additional </w:t>
      </w:r>
      <w:r w:rsidR="00BF38AC">
        <w:t>option</w:t>
      </w:r>
      <w:r w:rsidR="00C738E6">
        <w:t xml:space="preserve"> would be the SHOW CREATE TABLE &lt;</w:t>
      </w:r>
      <w:proofErr w:type="spellStart"/>
      <w:r w:rsidR="00C738E6" w:rsidRPr="00C738E6">
        <w:rPr>
          <w:i/>
        </w:rPr>
        <w:t>tablename</w:t>
      </w:r>
      <w:proofErr w:type="spellEnd"/>
      <w:r w:rsidR="00C738E6">
        <w:rPr>
          <w:i/>
        </w:rPr>
        <w:t>&gt;</w:t>
      </w:r>
      <w:r w:rsidR="00C738E6">
        <w:t xml:space="preserve"> which will show the CREATE TABLE statement that creates the named table.</w:t>
      </w:r>
    </w:p>
    <w:p w14:paraId="66B8845E" w14:textId="7606689B" w:rsidR="00EA20B0" w:rsidRDefault="00C738E6" w:rsidP="00EA20B0">
      <w:pPr>
        <w:pStyle w:val="Title2"/>
      </w:pPr>
      <w:r>
        <w:rPr>
          <w:noProof/>
        </w:rPr>
        <w:lastRenderedPageBreak/>
        <w:drawing>
          <wp:inline distT="0" distB="0" distL="0" distR="0" wp14:anchorId="25476DC2" wp14:editId="404A8072">
            <wp:extent cx="5848350" cy="5476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8350" cy="5476875"/>
                    </a:xfrm>
                    <a:prstGeom prst="rect">
                      <a:avLst/>
                    </a:prstGeom>
                  </pic:spPr>
                </pic:pic>
              </a:graphicData>
            </a:graphic>
          </wp:inline>
        </w:drawing>
      </w:r>
      <w:r w:rsidR="00EA20B0">
        <w:t>Insert Record to the Person Table</w:t>
      </w:r>
    </w:p>
    <w:p w14:paraId="4CCA47A9" w14:textId="66938ED3" w:rsidR="00C46AEA" w:rsidRDefault="00C46AEA" w:rsidP="00EA20B0">
      <w:pPr>
        <w:ind w:firstLine="0"/>
      </w:pPr>
      <w:r>
        <w:t xml:space="preserve">Per the requirements we need to insert a record containing our own personal information into the </w:t>
      </w:r>
      <w:r w:rsidR="00227207">
        <w:t>p</w:t>
      </w:r>
      <w:r>
        <w:t xml:space="preserve">erson table.  We learned from the SHOW COLUMNS FROM person; output that the table has three required fields, </w:t>
      </w:r>
      <w:proofErr w:type="spellStart"/>
      <w:r>
        <w:t>person_id</w:t>
      </w:r>
      <w:proofErr w:type="spellEnd"/>
      <w:r>
        <w:t xml:space="preserve">, which will be auto assigned, </w:t>
      </w:r>
      <w:proofErr w:type="spellStart"/>
      <w:r>
        <w:t>frist_name</w:t>
      </w:r>
      <w:proofErr w:type="spellEnd"/>
      <w:r>
        <w:t xml:space="preserve">, and </w:t>
      </w:r>
      <w:proofErr w:type="spellStart"/>
      <w:r>
        <w:t>last_name</w:t>
      </w:r>
      <w:proofErr w:type="spellEnd"/>
      <w:r>
        <w:t xml:space="preserve">.  Both the </w:t>
      </w:r>
      <w:proofErr w:type="spellStart"/>
      <w:r>
        <w:t>first_name</w:t>
      </w:r>
      <w:proofErr w:type="spellEnd"/>
      <w:r>
        <w:t xml:space="preserve"> and </w:t>
      </w:r>
      <w:proofErr w:type="spellStart"/>
      <w:r>
        <w:t>last_name</w:t>
      </w:r>
      <w:proofErr w:type="spellEnd"/>
      <w:r>
        <w:t xml:space="preserve"> fields are varchar and have a max limit of 25 characters.  The below statement was utilized to add my personal information to the person table.</w:t>
      </w:r>
    </w:p>
    <w:p w14:paraId="508CA9CA" w14:textId="72FC8527" w:rsidR="00EA20B0" w:rsidRDefault="003652AB" w:rsidP="00EA20B0">
      <w:pPr>
        <w:ind w:firstLine="0"/>
      </w:pPr>
      <w:r>
        <w:rPr>
          <w:noProof/>
        </w:rPr>
        <w:lastRenderedPageBreak/>
        <w:drawing>
          <wp:inline distT="0" distB="0" distL="0" distR="0" wp14:anchorId="77CCEAB5" wp14:editId="0B550F14">
            <wp:extent cx="4810125" cy="542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542925"/>
                    </a:xfrm>
                    <a:prstGeom prst="rect">
                      <a:avLst/>
                    </a:prstGeom>
                  </pic:spPr>
                </pic:pic>
              </a:graphicData>
            </a:graphic>
          </wp:inline>
        </w:drawing>
      </w:r>
    </w:p>
    <w:p w14:paraId="3F5A7815" w14:textId="678763D6" w:rsidR="00EA20B0" w:rsidRDefault="00EA20B0" w:rsidP="00EA20B0">
      <w:pPr>
        <w:ind w:firstLine="0"/>
      </w:pPr>
      <w:r>
        <w:t xml:space="preserve">The results show that the insert was successful, took 0.03 sec, </w:t>
      </w:r>
      <w:r w:rsidR="003652AB">
        <w:t>1</w:t>
      </w:r>
      <w:r>
        <w:t xml:space="preserve"> row w</w:t>
      </w:r>
      <w:r w:rsidR="003652AB">
        <w:t>as</w:t>
      </w:r>
      <w:r>
        <w:t xml:space="preserve"> affected and there were no warnings.</w:t>
      </w:r>
    </w:p>
    <w:p w14:paraId="0CBDA555" w14:textId="03A3C747" w:rsidR="00EA20B0" w:rsidRDefault="003652AB" w:rsidP="00EA20B0">
      <w:pPr>
        <w:ind w:firstLine="0"/>
      </w:pPr>
      <w:r>
        <w:rPr>
          <w:noProof/>
        </w:rPr>
        <w:drawing>
          <wp:inline distT="0" distB="0" distL="0" distR="0" wp14:anchorId="7BD94F2B" wp14:editId="5ABF22F3">
            <wp:extent cx="2838450" cy="228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450" cy="228600"/>
                    </a:xfrm>
                    <a:prstGeom prst="rect">
                      <a:avLst/>
                    </a:prstGeom>
                  </pic:spPr>
                </pic:pic>
              </a:graphicData>
            </a:graphic>
          </wp:inline>
        </w:drawing>
      </w:r>
    </w:p>
    <w:p w14:paraId="627C7057" w14:textId="11F41CEA" w:rsidR="00EA20B0" w:rsidRDefault="00EA20B0" w:rsidP="00EA20B0">
      <w:pPr>
        <w:ind w:firstLine="0"/>
      </w:pPr>
      <w:r>
        <w:t>To see the results</w:t>
      </w:r>
      <w:r w:rsidR="003652AB">
        <w:t>,</w:t>
      </w:r>
      <w:r>
        <w:t xml:space="preserve"> the following </w:t>
      </w:r>
      <w:r w:rsidR="003652AB">
        <w:t>statement was used</w:t>
      </w:r>
      <w:r>
        <w:t xml:space="preserve"> to display </w:t>
      </w:r>
      <w:r w:rsidR="003652AB">
        <w:t>t</w:t>
      </w:r>
      <w:r>
        <w:t>he records.</w:t>
      </w:r>
    </w:p>
    <w:p w14:paraId="5AEE97DD" w14:textId="1380CEF1" w:rsidR="00EA20B0" w:rsidRDefault="003652AB" w:rsidP="00EA20B0">
      <w:pPr>
        <w:ind w:firstLine="0"/>
      </w:pPr>
      <w:r>
        <w:rPr>
          <w:noProof/>
        </w:rPr>
        <w:drawing>
          <wp:inline distT="0" distB="0" distL="0" distR="0" wp14:anchorId="3CDBFDEB" wp14:editId="5EA8F1A1">
            <wp:extent cx="3152775" cy="23336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2333625"/>
                    </a:xfrm>
                    <a:prstGeom prst="rect">
                      <a:avLst/>
                    </a:prstGeom>
                  </pic:spPr>
                </pic:pic>
              </a:graphicData>
            </a:graphic>
          </wp:inline>
        </w:drawing>
      </w:r>
    </w:p>
    <w:p w14:paraId="0E44E676" w14:textId="09E620B8" w:rsidR="00EA20B0" w:rsidRDefault="00EA20B0" w:rsidP="00EA20B0">
      <w:pPr>
        <w:ind w:firstLine="0"/>
      </w:pPr>
      <w:r>
        <w:t>The command shows the records in the table, their values, and the time the command ran.</w:t>
      </w:r>
      <w:r w:rsidR="003652AB">
        <w:t xml:space="preserve">  As seen in the above my personal information was added as </w:t>
      </w:r>
      <w:proofErr w:type="spellStart"/>
      <w:r w:rsidR="003652AB">
        <w:t>person_id</w:t>
      </w:r>
      <w:proofErr w:type="spellEnd"/>
      <w:r w:rsidR="003652AB">
        <w:t xml:space="preserve"> 7.</w:t>
      </w:r>
    </w:p>
    <w:p w14:paraId="2B62D28B" w14:textId="608CBBFC" w:rsidR="00265EF8" w:rsidRDefault="00265EF8" w:rsidP="00265EF8">
      <w:pPr>
        <w:pStyle w:val="Title2"/>
      </w:pPr>
      <w:r w:rsidRPr="006F3C36">
        <w:t>Altering the Person Table</w:t>
      </w:r>
    </w:p>
    <w:p w14:paraId="0933E05D" w14:textId="77B75C55" w:rsidR="00265EF8" w:rsidRDefault="00265EF8" w:rsidP="00265EF8">
      <w:pPr>
        <w:ind w:firstLine="0"/>
      </w:pPr>
      <w:r>
        <w:t xml:space="preserve">Now that we have </w:t>
      </w:r>
      <w:r w:rsidR="00BF38AC">
        <w:t>reviewed the Person table and added our own personal record, we need to add an additional column of our choice.  The column that I have chosen is sex, the column will have a data type of VARCHAR, a max size of 1, and will not be required.  As a refresher, the below show the existing person table setup.</w:t>
      </w:r>
    </w:p>
    <w:p w14:paraId="784AF532" w14:textId="2CECB74B" w:rsidR="00BF38AC" w:rsidRDefault="00BF38AC" w:rsidP="00265EF8">
      <w:pPr>
        <w:ind w:firstLine="0"/>
      </w:pPr>
      <w:r>
        <w:rPr>
          <w:noProof/>
        </w:rPr>
        <w:lastRenderedPageBreak/>
        <w:drawing>
          <wp:inline distT="0" distB="0" distL="0" distR="0" wp14:anchorId="104074DE" wp14:editId="13D01A1B">
            <wp:extent cx="5562600" cy="1657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2600" cy="1657350"/>
                    </a:xfrm>
                    <a:prstGeom prst="rect">
                      <a:avLst/>
                    </a:prstGeom>
                  </pic:spPr>
                </pic:pic>
              </a:graphicData>
            </a:graphic>
          </wp:inline>
        </w:drawing>
      </w:r>
    </w:p>
    <w:p w14:paraId="47F340FC" w14:textId="5B5A69B7" w:rsidR="00BF38AC" w:rsidRDefault="00BF38AC" w:rsidP="00265EF8">
      <w:pPr>
        <w:ind w:firstLine="0"/>
      </w:pPr>
      <w:r>
        <w:t>The below command was used to add the new column with the constraints that were noted.</w:t>
      </w:r>
    </w:p>
    <w:p w14:paraId="36967AE8" w14:textId="00121367" w:rsidR="00BF38AC" w:rsidRDefault="00BF38AC" w:rsidP="00265EF8">
      <w:pPr>
        <w:ind w:firstLine="0"/>
      </w:pPr>
      <w:r>
        <w:rPr>
          <w:noProof/>
        </w:rPr>
        <w:drawing>
          <wp:inline distT="0" distB="0" distL="0" distR="0" wp14:anchorId="6C253590" wp14:editId="6A84B49E">
            <wp:extent cx="3095625" cy="9715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971550"/>
                    </a:xfrm>
                    <a:prstGeom prst="rect">
                      <a:avLst/>
                    </a:prstGeom>
                  </pic:spPr>
                </pic:pic>
              </a:graphicData>
            </a:graphic>
          </wp:inline>
        </w:drawing>
      </w:r>
    </w:p>
    <w:p w14:paraId="41813299" w14:textId="1F5943CD" w:rsidR="00BF38AC" w:rsidRDefault="00BF38AC" w:rsidP="00BF38AC">
      <w:pPr>
        <w:ind w:firstLine="0"/>
      </w:pPr>
      <w:r>
        <w:t xml:space="preserve">In the statement above the ALTER command was used to add the </w:t>
      </w:r>
      <w:r w:rsidR="00027B79">
        <w:t>sex</w:t>
      </w:r>
      <w:r>
        <w:t xml:space="preserve"> column to the </w:t>
      </w:r>
      <w:proofErr w:type="spellStart"/>
      <w:proofErr w:type="gramStart"/>
      <w:r w:rsidR="00027B79">
        <w:t>messaging.person</w:t>
      </w:r>
      <w:proofErr w:type="spellEnd"/>
      <w:proofErr w:type="gramEnd"/>
      <w:r>
        <w:t xml:space="preserve"> TABLE with a data type of VARCHAR and a size of </w:t>
      </w:r>
      <w:r w:rsidR="00027B79">
        <w:t>1</w:t>
      </w:r>
      <w:r>
        <w:t xml:space="preserve">.  The results show that </w:t>
      </w:r>
      <w:r w:rsidR="00027B79">
        <w:t>7</w:t>
      </w:r>
      <w:r>
        <w:t xml:space="preserve"> rows were affected, the command took 0.</w:t>
      </w:r>
      <w:r w:rsidR="00027B79">
        <w:t>32</w:t>
      </w:r>
      <w:r>
        <w:t xml:space="preserve"> sec to run and there were not any warnings.</w:t>
      </w:r>
    </w:p>
    <w:p w14:paraId="147EFBC4" w14:textId="26D77194" w:rsidR="00BF38AC" w:rsidRDefault="00BF38AC" w:rsidP="00BF38AC">
      <w:pPr>
        <w:ind w:firstLine="0"/>
      </w:pPr>
      <w:r>
        <w:t xml:space="preserve">Running the </w:t>
      </w:r>
      <w:r w:rsidR="00027B79">
        <w:t>SHOW COLUMNS FROM statement</w:t>
      </w:r>
      <w:r>
        <w:t xml:space="preserve"> shows the new column was created.</w:t>
      </w:r>
    </w:p>
    <w:p w14:paraId="25E6D251" w14:textId="60359CD7" w:rsidR="00BF38AC" w:rsidRDefault="00027B79" w:rsidP="00265EF8">
      <w:pPr>
        <w:ind w:firstLine="0"/>
      </w:pPr>
      <w:r>
        <w:rPr>
          <w:noProof/>
        </w:rPr>
        <w:drawing>
          <wp:inline distT="0" distB="0" distL="0" distR="0" wp14:anchorId="73AD04F4" wp14:editId="4FA3F688">
            <wp:extent cx="5476875" cy="1819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75" cy="1819275"/>
                    </a:xfrm>
                    <a:prstGeom prst="rect">
                      <a:avLst/>
                    </a:prstGeom>
                  </pic:spPr>
                </pic:pic>
              </a:graphicData>
            </a:graphic>
          </wp:inline>
        </w:drawing>
      </w:r>
    </w:p>
    <w:p w14:paraId="03CED15B" w14:textId="1FB43A63" w:rsidR="00027B79" w:rsidRDefault="00027B79" w:rsidP="00265EF8">
      <w:pPr>
        <w:ind w:firstLine="0"/>
      </w:pPr>
      <w:r>
        <w:t>We can also see this by inspecting the table records with the SELECT statement as seen below.</w:t>
      </w:r>
    </w:p>
    <w:p w14:paraId="6030A1A8" w14:textId="68FD6ECB" w:rsidR="00027B79" w:rsidRDefault="00027B79" w:rsidP="00265EF8">
      <w:pPr>
        <w:ind w:firstLine="0"/>
      </w:pPr>
      <w:r>
        <w:rPr>
          <w:noProof/>
        </w:rPr>
        <w:lastRenderedPageBreak/>
        <w:drawing>
          <wp:inline distT="0" distB="0" distL="0" distR="0" wp14:anchorId="0E039E50" wp14:editId="3BDD2AB2">
            <wp:extent cx="3667125" cy="23145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7125" cy="2314575"/>
                    </a:xfrm>
                    <a:prstGeom prst="rect">
                      <a:avLst/>
                    </a:prstGeom>
                  </pic:spPr>
                </pic:pic>
              </a:graphicData>
            </a:graphic>
          </wp:inline>
        </w:drawing>
      </w:r>
      <w:r w:rsidR="00F9420E">
        <w:t xml:space="preserve"> </w:t>
      </w:r>
    </w:p>
    <w:p w14:paraId="788F09B2" w14:textId="19B9E4F9" w:rsidR="001830FC" w:rsidRDefault="001830FC" w:rsidP="001830FC">
      <w:pPr>
        <w:pStyle w:val="Title2"/>
      </w:pPr>
      <w:r w:rsidRPr="002359C8">
        <w:t>Update Records in the Person Table</w:t>
      </w:r>
    </w:p>
    <w:p w14:paraId="6D68B909" w14:textId="454E37E5" w:rsidR="006F3C36" w:rsidRDefault="006F3C36" w:rsidP="00265EF8">
      <w:pPr>
        <w:ind w:firstLine="0"/>
      </w:pPr>
      <w:r>
        <w:t xml:space="preserve">Our requirements now state that we need to update the new column (sex) for our personal record that we created earlier.  We will use the UPDATE and SET statement to focus on the correct table and column and will use the WHERE statement to ensure we are updating the correct record.  As seen in the SEELCT * FROM person; statement above we could utilize the </w:t>
      </w:r>
      <w:proofErr w:type="spellStart"/>
      <w:r>
        <w:t>person_id</w:t>
      </w:r>
      <w:proofErr w:type="spellEnd"/>
      <w:r>
        <w:t xml:space="preserve"> or </w:t>
      </w:r>
      <w:proofErr w:type="spellStart"/>
      <w:r>
        <w:t>first_name</w:t>
      </w:r>
      <w:proofErr w:type="spellEnd"/>
      <w:r>
        <w:t xml:space="preserve"> and </w:t>
      </w:r>
      <w:proofErr w:type="spellStart"/>
      <w:r>
        <w:t>last_name</w:t>
      </w:r>
      <w:proofErr w:type="spellEnd"/>
      <w:r>
        <w:t xml:space="preserve"> fields in the WHERE statement.  A safe method of ensuring you are utilizing the WHERE statement correctly is to first use the SELECT statement as show below.</w:t>
      </w:r>
    </w:p>
    <w:p w14:paraId="64C32BB9" w14:textId="5C363215" w:rsidR="006F3C36" w:rsidRDefault="006F3C36" w:rsidP="00265EF8">
      <w:pPr>
        <w:ind w:firstLine="0"/>
      </w:pPr>
      <w:r>
        <w:rPr>
          <w:noProof/>
        </w:rPr>
        <w:drawing>
          <wp:inline distT="0" distB="0" distL="0" distR="0" wp14:anchorId="599C841B" wp14:editId="6484F84B">
            <wp:extent cx="3619500" cy="1466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9500" cy="1466850"/>
                    </a:xfrm>
                    <a:prstGeom prst="rect">
                      <a:avLst/>
                    </a:prstGeom>
                  </pic:spPr>
                </pic:pic>
              </a:graphicData>
            </a:graphic>
          </wp:inline>
        </w:drawing>
      </w:r>
    </w:p>
    <w:p w14:paraId="262C2B7E" w14:textId="2B6334A5" w:rsidR="006F3C36" w:rsidRDefault="006F3C36" w:rsidP="00265EF8">
      <w:pPr>
        <w:ind w:firstLine="0"/>
      </w:pPr>
      <w:r>
        <w:t xml:space="preserve">The above is the example of utilizing the </w:t>
      </w:r>
      <w:proofErr w:type="spellStart"/>
      <w:r>
        <w:t>person_id</w:t>
      </w:r>
      <w:proofErr w:type="spellEnd"/>
      <w:r>
        <w:t xml:space="preserve"> column.</w:t>
      </w:r>
    </w:p>
    <w:p w14:paraId="17E756F7" w14:textId="404FDA5E" w:rsidR="006F3C36" w:rsidRDefault="006F3C36" w:rsidP="00265EF8">
      <w:pPr>
        <w:ind w:firstLine="0"/>
      </w:pPr>
      <w:r>
        <w:rPr>
          <w:noProof/>
        </w:rPr>
        <w:lastRenderedPageBreak/>
        <w:drawing>
          <wp:inline distT="0" distB="0" distL="0" distR="0" wp14:anchorId="72CAB919" wp14:editId="662BFB2D">
            <wp:extent cx="3648075" cy="1609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075" cy="1609725"/>
                    </a:xfrm>
                    <a:prstGeom prst="rect">
                      <a:avLst/>
                    </a:prstGeom>
                  </pic:spPr>
                </pic:pic>
              </a:graphicData>
            </a:graphic>
          </wp:inline>
        </w:drawing>
      </w:r>
    </w:p>
    <w:p w14:paraId="52792D00" w14:textId="67DBF5FA" w:rsidR="006F3C36" w:rsidRDefault="006F3C36" w:rsidP="00265EF8">
      <w:pPr>
        <w:ind w:firstLine="0"/>
      </w:pPr>
      <w:r>
        <w:t xml:space="preserve">The above </w:t>
      </w:r>
      <w:r w:rsidR="0039202E">
        <w:t xml:space="preserve">example </w:t>
      </w:r>
      <w:r>
        <w:t xml:space="preserve">utilizes the </w:t>
      </w:r>
      <w:proofErr w:type="spellStart"/>
      <w:r>
        <w:t>first_name</w:t>
      </w:r>
      <w:proofErr w:type="spellEnd"/>
      <w:r>
        <w:t xml:space="preserve"> and </w:t>
      </w:r>
      <w:proofErr w:type="spellStart"/>
      <w:r>
        <w:t>last_name</w:t>
      </w:r>
      <w:proofErr w:type="spellEnd"/>
      <w:r>
        <w:t xml:space="preserve"> columns</w:t>
      </w:r>
      <w:r w:rsidR="0039202E">
        <w:t>.</w:t>
      </w:r>
    </w:p>
    <w:p w14:paraId="7C787339" w14:textId="22337458" w:rsidR="0039202E" w:rsidRDefault="0039202E" w:rsidP="00265EF8">
      <w:pPr>
        <w:ind w:firstLine="0"/>
      </w:pPr>
      <w:r>
        <w:t>Now that we are sure our WHERE filter is correct we can write the complete statement to UPDATE the sex column for our personal record.  In reviewing the SHOW COLUMNS FROM statement below we know that the sex column is VARCHAR and should have a size of 1.</w:t>
      </w:r>
    </w:p>
    <w:p w14:paraId="1937852D" w14:textId="01FCCAD8" w:rsidR="0039202E" w:rsidRDefault="0039202E" w:rsidP="00265EF8">
      <w:pPr>
        <w:ind w:firstLine="0"/>
      </w:pPr>
      <w:r>
        <w:rPr>
          <w:noProof/>
        </w:rPr>
        <w:drawing>
          <wp:inline distT="0" distB="0" distL="0" distR="0" wp14:anchorId="59FE7C7C" wp14:editId="12FA8DD9">
            <wp:extent cx="5476875" cy="18192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75" cy="1819275"/>
                    </a:xfrm>
                    <a:prstGeom prst="rect">
                      <a:avLst/>
                    </a:prstGeom>
                  </pic:spPr>
                </pic:pic>
              </a:graphicData>
            </a:graphic>
          </wp:inline>
        </w:drawing>
      </w:r>
    </w:p>
    <w:p w14:paraId="4FBB4F5D" w14:textId="45DB244C" w:rsidR="0039202E" w:rsidRDefault="0039202E" w:rsidP="00265EF8">
      <w:pPr>
        <w:ind w:firstLine="0"/>
      </w:pPr>
      <w:r>
        <w:t>Our statement to UPD</w:t>
      </w:r>
      <w:r w:rsidR="00227207">
        <w:t>A</w:t>
      </w:r>
      <w:r>
        <w:t>TE the record is shown below.</w:t>
      </w:r>
    </w:p>
    <w:p w14:paraId="1BC74C52" w14:textId="6382D390" w:rsidR="0039202E" w:rsidRDefault="0039202E" w:rsidP="00265EF8">
      <w:pPr>
        <w:ind w:firstLine="0"/>
      </w:pPr>
      <w:r>
        <w:rPr>
          <w:noProof/>
        </w:rPr>
        <w:drawing>
          <wp:inline distT="0" distB="0" distL="0" distR="0" wp14:anchorId="014CB4A2" wp14:editId="76BA48AC">
            <wp:extent cx="3343275" cy="1114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275" cy="1114425"/>
                    </a:xfrm>
                    <a:prstGeom prst="rect">
                      <a:avLst/>
                    </a:prstGeom>
                  </pic:spPr>
                </pic:pic>
              </a:graphicData>
            </a:graphic>
          </wp:inline>
        </w:drawing>
      </w:r>
    </w:p>
    <w:p w14:paraId="2C455965" w14:textId="1C66C14A" w:rsidR="0039202E" w:rsidRDefault="0039202E" w:rsidP="00265EF8">
      <w:pPr>
        <w:ind w:firstLine="0"/>
      </w:pPr>
      <w:r>
        <w:t>We can see from the results that the results were successful, 1 record was updated, the command took 0.02 sec to complete and there were no warnings.  Running the SELECT command against the table show that the record was updated as well.</w:t>
      </w:r>
    </w:p>
    <w:p w14:paraId="2D11E7F6" w14:textId="25ABE230" w:rsidR="0039202E" w:rsidRDefault="0039202E" w:rsidP="00265EF8">
      <w:pPr>
        <w:ind w:firstLine="0"/>
      </w:pPr>
      <w:r>
        <w:rPr>
          <w:noProof/>
        </w:rPr>
        <w:lastRenderedPageBreak/>
        <w:drawing>
          <wp:inline distT="0" distB="0" distL="0" distR="0" wp14:anchorId="620D5066" wp14:editId="33D24B9F">
            <wp:extent cx="3667125" cy="23622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125" cy="2362200"/>
                    </a:xfrm>
                    <a:prstGeom prst="rect">
                      <a:avLst/>
                    </a:prstGeom>
                  </pic:spPr>
                </pic:pic>
              </a:graphicData>
            </a:graphic>
          </wp:inline>
        </w:drawing>
      </w:r>
    </w:p>
    <w:p w14:paraId="103203AC" w14:textId="34BE95D0" w:rsidR="002359C8" w:rsidRDefault="002359C8" w:rsidP="002359C8">
      <w:pPr>
        <w:pStyle w:val="Title2"/>
      </w:pPr>
      <w:r w:rsidRPr="003D4C64">
        <w:t>Delete</w:t>
      </w:r>
      <w:r w:rsidRPr="003D4C64">
        <w:t xml:space="preserve"> Records in the Person Table</w:t>
      </w:r>
    </w:p>
    <w:p w14:paraId="4E111398" w14:textId="70601F11" w:rsidR="0039202E" w:rsidRDefault="003468EB" w:rsidP="00265EF8">
      <w:pPr>
        <w:ind w:firstLine="0"/>
      </w:pPr>
      <w:r>
        <w:t xml:space="preserve">We are now required to DELETE records from the person table where the first name is Diana and the last name is Taurasi.  To ensure we are deleting the correct records, similar filtering to the above will be utilized.  As shown in the SELECT * FROM person statement above we could either utilize </w:t>
      </w:r>
      <w:proofErr w:type="spellStart"/>
      <w:r>
        <w:t>person_id</w:t>
      </w:r>
      <w:proofErr w:type="spellEnd"/>
      <w:r>
        <w:t xml:space="preserve"> or the </w:t>
      </w:r>
      <w:proofErr w:type="spellStart"/>
      <w:r>
        <w:t>first_name</w:t>
      </w:r>
      <w:proofErr w:type="spellEnd"/>
      <w:r>
        <w:t xml:space="preserve"> and </w:t>
      </w:r>
      <w:proofErr w:type="spellStart"/>
      <w:r>
        <w:t>last_name</w:t>
      </w:r>
      <w:proofErr w:type="spellEnd"/>
      <w:r>
        <w:t xml:space="preserve"> columns.  </w:t>
      </w:r>
      <w:r w:rsidR="00227207">
        <w:t>First,</w:t>
      </w:r>
      <w:r>
        <w:t xml:space="preserve"> we will utilize the SELECT and WHERE commands to ensure we are filtering for the correct records.</w:t>
      </w:r>
    </w:p>
    <w:p w14:paraId="599BA51D" w14:textId="5BF32676" w:rsidR="003468EB" w:rsidRDefault="003468EB" w:rsidP="00265EF8">
      <w:pPr>
        <w:ind w:firstLine="0"/>
      </w:pPr>
      <w:r>
        <w:rPr>
          <w:noProof/>
        </w:rPr>
        <w:drawing>
          <wp:inline distT="0" distB="0" distL="0" distR="0" wp14:anchorId="5C8ED48F" wp14:editId="6E7D675C">
            <wp:extent cx="3676650" cy="3200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6650" cy="3200400"/>
                    </a:xfrm>
                    <a:prstGeom prst="rect">
                      <a:avLst/>
                    </a:prstGeom>
                  </pic:spPr>
                </pic:pic>
              </a:graphicData>
            </a:graphic>
          </wp:inline>
        </w:drawing>
      </w:r>
    </w:p>
    <w:p w14:paraId="1A176864" w14:textId="6B1B7FC7" w:rsidR="003468EB" w:rsidRDefault="003468EB" w:rsidP="00265EF8">
      <w:pPr>
        <w:ind w:firstLine="0"/>
      </w:pPr>
      <w:r>
        <w:lastRenderedPageBreak/>
        <w:t xml:space="preserve">Now that we know our filtering is correct we can write the statement to DELETE the record.  For the purposes of this exercise we will use the </w:t>
      </w:r>
      <w:proofErr w:type="spellStart"/>
      <w:r>
        <w:t>first_name</w:t>
      </w:r>
      <w:proofErr w:type="spellEnd"/>
      <w:r>
        <w:t xml:space="preserve"> and </w:t>
      </w:r>
      <w:proofErr w:type="spellStart"/>
      <w:r>
        <w:t>last_name</w:t>
      </w:r>
      <w:proofErr w:type="spellEnd"/>
      <w:r>
        <w:t xml:space="preserve"> columns.</w:t>
      </w:r>
    </w:p>
    <w:p w14:paraId="1901DCB2" w14:textId="58406035" w:rsidR="003468EB" w:rsidRDefault="003468EB" w:rsidP="00265EF8">
      <w:pPr>
        <w:ind w:firstLine="0"/>
      </w:pPr>
      <w:r>
        <w:rPr>
          <w:noProof/>
        </w:rPr>
        <w:drawing>
          <wp:inline distT="0" distB="0" distL="0" distR="0" wp14:anchorId="61E9FD8A" wp14:editId="68B08DE4">
            <wp:extent cx="2905125" cy="8382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125" cy="838200"/>
                    </a:xfrm>
                    <a:prstGeom prst="rect">
                      <a:avLst/>
                    </a:prstGeom>
                  </pic:spPr>
                </pic:pic>
              </a:graphicData>
            </a:graphic>
          </wp:inline>
        </w:drawing>
      </w:r>
    </w:p>
    <w:p w14:paraId="5143B743" w14:textId="52998764" w:rsidR="003468EB" w:rsidRDefault="003468EB" w:rsidP="003468EB">
      <w:pPr>
        <w:ind w:firstLine="0"/>
      </w:pPr>
      <w:r>
        <w:t xml:space="preserve">We can see from the results that the results were successful, 1 record was </w:t>
      </w:r>
      <w:r>
        <w:t>affected</w:t>
      </w:r>
      <w:r>
        <w:t>, the command took 0.0</w:t>
      </w:r>
      <w:r w:rsidR="003D4C64">
        <w:t>3</w:t>
      </w:r>
      <w:r>
        <w:t xml:space="preserve"> sec to complete and there were no warnings.  Running the SELECT command against the table show that the record was </w:t>
      </w:r>
      <w:r w:rsidR="003D4C64">
        <w:t>deleted.</w:t>
      </w:r>
    </w:p>
    <w:p w14:paraId="38B7BF2D" w14:textId="227F6982" w:rsidR="003468EB" w:rsidRDefault="003D4C64" w:rsidP="00265EF8">
      <w:pPr>
        <w:ind w:firstLine="0"/>
      </w:pPr>
      <w:r>
        <w:rPr>
          <w:noProof/>
        </w:rPr>
        <w:drawing>
          <wp:inline distT="0" distB="0" distL="0" distR="0" wp14:anchorId="0CFF51FB" wp14:editId="39F8D50A">
            <wp:extent cx="3781425" cy="21621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1425" cy="2162175"/>
                    </a:xfrm>
                    <a:prstGeom prst="rect">
                      <a:avLst/>
                    </a:prstGeom>
                  </pic:spPr>
                </pic:pic>
              </a:graphicData>
            </a:graphic>
          </wp:inline>
        </w:drawing>
      </w:r>
    </w:p>
    <w:p w14:paraId="55C5132D" w14:textId="0D43D0C5" w:rsidR="003D4C64" w:rsidRPr="00CE772C" w:rsidRDefault="003D4C64" w:rsidP="003D4C64">
      <w:pPr>
        <w:pStyle w:val="Title2"/>
      </w:pPr>
      <w:r w:rsidRPr="00CE772C">
        <w:t>Alter the Contact List Table</w:t>
      </w:r>
    </w:p>
    <w:p w14:paraId="6EC036CE" w14:textId="3294BCF0" w:rsidR="000B60FF" w:rsidRDefault="000B60FF" w:rsidP="000B60FF">
      <w:pPr>
        <w:ind w:firstLine="0"/>
      </w:pPr>
      <w:r>
        <w:t xml:space="preserve">We are now required to ALTER the </w:t>
      </w:r>
      <w:proofErr w:type="spellStart"/>
      <w:r>
        <w:t>contact_list</w:t>
      </w:r>
      <w:proofErr w:type="spellEnd"/>
      <w:r>
        <w:t xml:space="preserve"> table to add a new column.  The new column will be called favorite, will have a data type of VARCHAR, a ma</w:t>
      </w:r>
      <w:r w:rsidR="00227207">
        <w:t>x</w:t>
      </w:r>
      <w:r>
        <w:t xml:space="preserve"> size of 10, and will not be required.  </w:t>
      </w:r>
      <w:r>
        <w:t xml:space="preserve">As a refresher, the below show the existing </w:t>
      </w:r>
      <w:proofErr w:type="spellStart"/>
      <w:r>
        <w:t>contact_list</w:t>
      </w:r>
      <w:proofErr w:type="spellEnd"/>
      <w:r>
        <w:t xml:space="preserve"> table setup.</w:t>
      </w:r>
    </w:p>
    <w:p w14:paraId="7E7BCCB5" w14:textId="252417D1" w:rsidR="000B60FF" w:rsidRDefault="000B60FF" w:rsidP="000B60FF">
      <w:pPr>
        <w:ind w:firstLine="0"/>
      </w:pPr>
      <w:r>
        <w:rPr>
          <w:noProof/>
        </w:rPr>
        <w:drawing>
          <wp:inline distT="0" distB="0" distL="0" distR="0" wp14:anchorId="74B26DE3" wp14:editId="7C2E89CF">
            <wp:extent cx="5400675" cy="16859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675" cy="1685925"/>
                    </a:xfrm>
                    <a:prstGeom prst="rect">
                      <a:avLst/>
                    </a:prstGeom>
                  </pic:spPr>
                </pic:pic>
              </a:graphicData>
            </a:graphic>
          </wp:inline>
        </w:drawing>
      </w:r>
    </w:p>
    <w:p w14:paraId="5F0362F6" w14:textId="443A3D0C" w:rsidR="000B60FF" w:rsidRDefault="000B60FF" w:rsidP="000B60FF">
      <w:pPr>
        <w:ind w:firstLine="0"/>
      </w:pPr>
    </w:p>
    <w:p w14:paraId="1FF86763" w14:textId="534AEC96" w:rsidR="000B60FF" w:rsidRDefault="000B60FF" w:rsidP="000B60FF">
      <w:pPr>
        <w:ind w:firstLine="0"/>
      </w:pPr>
      <w:r>
        <w:t>The below command was used to add the new column with the constraints that were noted.</w:t>
      </w:r>
    </w:p>
    <w:p w14:paraId="17A309A6" w14:textId="462F77A2" w:rsidR="000B60FF" w:rsidRDefault="000B60FF" w:rsidP="000B60FF">
      <w:pPr>
        <w:ind w:firstLine="0"/>
      </w:pPr>
      <w:r>
        <w:rPr>
          <w:noProof/>
        </w:rPr>
        <w:drawing>
          <wp:inline distT="0" distB="0" distL="0" distR="0" wp14:anchorId="76C11E13" wp14:editId="69ABC83E">
            <wp:extent cx="3476625" cy="9620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6625" cy="962025"/>
                    </a:xfrm>
                    <a:prstGeom prst="rect">
                      <a:avLst/>
                    </a:prstGeom>
                  </pic:spPr>
                </pic:pic>
              </a:graphicData>
            </a:graphic>
          </wp:inline>
        </w:drawing>
      </w:r>
    </w:p>
    <w:p w14:paraId="64B5E01F" w14:textId="781D1E83" w:rsidR="000B60FF" w:rsidRDefault="000B60FF" w:rsidP="000B60FF">
      <w:pPr>
        <w:ind w:firstLine="0"/>
      </w:pPr>
      <w:r>
        <w:t xml:space="preserve">In the statement above the ALTER command was used to add the </w:t>
      </w:r>
      <w:r>
        <w:t>favorite</w:t>
      </w:r>
      <w:r>
        <w:t xml:space="preserve"> column to the </w:t>
      </w:r>
      <w:proofErr w:type="spellStart"/>
      <w:proofErr w:type="gramStart"/>
      <w:r>
        <w:t>messaging.</w:t>
      </w:r>
      <w:r>
        <w:t>contact</w:t>
      </w:r>
      <w:proofErr w:type="gramEnd"/>
      <w:r>
        <w:t>_list</w:t>
      </w:r>
      <w:proofErr w:type="spellEnd"/>
      <w:r>
        <w:t xml:space="preserve"> TABLE with a data type of VARCHAR and a size of 1</w:t>
      </w:r>
      <w:r>
        <w:t>0</w:t>
      </w:r>
      <w:r>
        <w:t xml:space="preserve">.  The results show that </w:t>
      </w:r>
      <w:r>
        <w:t>14</w:t>
      </w:r>
      <w:r>
        <w:t xml:space="preserve"> rows were affected, the command took 0.3</w:t>
      </w:r>
      <w:r>
        <w:t>3</w:t>
      </w:r>
      <w:r>
        <w:t xml:space="preserve"> sec to run and there were not any warnings.</w:t>
      </w:r>
    </w:p>
    <w:p w14:paraId="3063F5A8" w14:textId="7C8418C9" w:rsidR="000B60FF" w:rsidRDefault="000B60FF" w:rsidP="000B60FF">
      <w:pPr>
        <w:ind w:firstLine="0"/>
      </w:pPr>
      <w:r>
        <w:t>Running the SHOW COLUMNS FROM statement shows the new column was created.</w:t>
      </w:r>
    </w:p>
    <w:p w14:paraId="05D3F332" w14:textId="0F2111CA" w:rsidR="000B60FF" w:rsidRDefault="000B60FF" w:rsidP="000B60FF">
      <w:pPr>
        <w:ind w:firstLine="0"/>
      </w:pPr>
      <w:r>
        <w:rPr>
          <w:noProof/>
        </w:rPr>
        <w:drawing>
          <wp:inline distT="0" distB="0" distL="0" distR="0" wp14:anchorId="3E16AF9A" wp14:editId="6A4333B0">
            <wp:extent cx="5772150" cy="1403797"/>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86826" cy="1407366"/>
                    </a:xfrm>
                    <a:prstGeom prst="rect">
                      <a:avLst/>
                    </a:prstGeom>
                  </pic:spPr>
                </pic:pic>
              </a:graphicData>
            </a:graphic>
          </wp:inline>
        </w:drawing>
      </w:r>
    </w:p>
    <w:p w14:paraId="2F256B61" w14:textId="38890692" w:rsidR="000B60FF" w:rsidRDefault="000B60FF" w:rsidP="000B60FF">
      <w:pPr>
        <w:ind w:firstLine="0"/>
      </w:pPr>
      <w:r>
        <w:t>We can also see this by inspecting the table records with the SELECT statement as seen below.</w:t>
      </w:r>
    </w:p>
    <w:p w14:paraId="7BCDCDFA" w14:textId="4594D602" w:rsidR="000B60FF" w:rsidRDefault="000B60FF" w:rsidP="000B60FF">
      <w:pPr>
        <w:ind w:firstLine="0"/>
      </w:pPr>
      <w:r>
        <w:rPr>
          <w:noProof/>
        </w:rPr>
        <w:drawing>
          <wp:inline distT="0" distB="0" distL="0" distR="0" wp14:anchorId="79E2E443" wp14:editId="26592E60">
            <wp:extent cx="4342247" cy="2665927"/>
            <wp:effectExtent l="0" t="0" r="127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6427" cy="2674633"/>
                    </a:xfrm>
                    <a:prstGeom prst="rect">
                      <a:avLst/>
                    </a:prstGeom>
                  </pic:spPr>
                </pic:pic>
              </a:graphicData>
            </a:graphic>
          </wp:inline>
        </w:drawing>
      </w:r>
    </w:p>
    <w:p w14:paraId="53C8B028" w14:textId="01741FF2" w:rsidR="00A44D64" w:rsidRPr="00BE5447" w:rsidRDefault="000B60FF" w:rsidP="00A44D64">
      <w:pPr>
        <w:pStyle w:val="Title2"/>
      </w:pPr>
      <w:r>
        <w:lastRenderedPageBreak/>
        <w:t xml:space="preserve"> </w:t>
      </w:r>
      <w:r w:rsidR="00C2363A" w:rsidRPr="00BE5447">
        <w:t>Update Records in the C</w:t>
      </w:r>
      <w:r w:rsidR="00C2363A" w:rsidRPr="00BE5447">
        <w:t>ontact List Table</w:t>
      </w:r>
    </w:p>
    <w:p w14:paraId="5EFA27A8" w14:textId="4654D112" w:rsidR="00A44D64" w:rsidRDefault="00A44D64" w:rsidP="00A44D64">
      <w:pPr>
        <w:pStyle w:val="Title2"/>
        <w:jc w:val="left"/>
      </w:pPr>
      <w:r w:rsidRPr="00A44D64">
        <w:t xml:space="preserve">We are now required to </w:t>
      </w:r>
      <w:r>
        <w:t xml:space="preserve">UPDATE records in the </w:t>
      </w:r>
      <w:proofErr w:type="spellStart"/>
      <w:r>
        <w:t>contact_list</w:t>
      </w:r>
      <w:proofErr w:type="spellEnd"/>
      <w:r>
        <w:t xml:space="preserve"> table to use the new favorite column that was just created.  We will be setting records with Michael Phelps </w:t>
      </w:r>
      <w:proofErr w:type="spellStart"/>
      <w:r>
        <w:t>contact_id</w:t>
      </w:r>
      <w:proofErr w:type="spellEnd"/>
      <w:r>
        <w:t xml:space="preserve"> (</w:t>
      </w:r>
      <w:proofErr w:type="spellStart"/>
      <w:r>
        <w:t>contact_id</w:t>
      </w:r>
      <w:proofErr w:type="spellEnd"/>
      <w:r>
        <w:t xml:space="preserve"> = 1) to have favorite = y.</w:t>
      </w:r>
      <w:r w:rsidR="00CE772C">
        <w:t xml:space="preserve">  </w:t>
      </w:r>
      <w:r w:rsidR="00CE772C">
        <w:t xml:space="preserve">We will use the UPDATE and SET statement to focus on the correct table and column and will use the WHERE statement to ensure we are updating the correct record.  </w:t>
      </w:r>
      <w:r w:rsidR="00CE772C">
        <w:t>Like before</w:t>
      </w:r>
      <w:r w:rsidR="00227207">
        <w:t>,</w:t>
      </w:r>
      <w:r w:rsidR="00CE772C">
        <w:t xml:space="preserve"> we can ensure we have the correct filtering in place by testing with the SELECT command.</w:t>
      </w:r>
    </w:p>
    <w:p w14:paraId="78747658" w14:textId="4DB1C3CD" w:rsidR="00CE772C" w:rsidRDefault="00CE772C" w:rsidP="00A44D64">
      <w:pPr>
        <w:pStyle w:val="Title2"/>
        <w:jc w:val="left"/>
      </w:pPr>
      <w:r>
        <w:rPr>
          <w:noProof/>
        </w:rPr>
        <w:drawing>
          <wp:inline distT="0" distB="0" distL="0" distR="0" wp14:anchorId="29351720" wp14:editId="74C4E14A">
            <wp:extent cx="4305300" cy="17716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05300" cy="1771650"/>
                    </a:xfrm>
                    <a:prstGeom prst="rect">
                      <a:avLst/>
                    </a:prstGeom>
                  </pic:spPr>
                </pic:pic>
              </a:graphicData>
            </a:graphic>
          </wp:inline>
        </w:drawing>
      </w:r>
    </w:p>
    <w:p w14:paraId="37B16232" w14:textId="51FE2B66" w:rsidR="00CE772C" w:rsidRDefault="00CE772C" w:rsidP="00A44D64">
      <w:pPr>
        <w:pStyle w:val="Title2"/>
        <w:jc w:val="left"/>
      </w:pPr>
      <w:r>
        <w:t>Now that we know the WHERE filter is correct we can execute the statement to UPDATE the records.</w:t>
      </w:r>
    </w:p>
    <w:p w14:paraId="1ED3CFFC" w14:textId="1F3A6DCA" w:rsidR="00CE772C" w:rsidRDefault="00CE772C" w:rsidP="00A44D64">
      <w:pPr>
        <w:pStyle w:val="Title2"/>
        <w:jc w:val="left"/>
      </w:pPr>
      <w:r>
        <w:rPr>
          <w:noProof/>
        </w:rPr>
        <w:drawing>
          <wp:inline distT="0" distB="0" distL="0" distR="0" wp14:anchorId="04A6AF71" wp14:editId="09A522F3">
            <wp:extent cx="3352800" cy="990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52800" cy="990600"/>
                    </a:xfrm>
                    <a:prstGeom prst="rect">
                      <a:avLst/>
                    </a:prstGeom>
                  </pic:spPr>
                </pic:pic>
              </a:graphicData>
            </a:graphic>
          </wp:inline>
        </w:drawing>
      </w:r>
    </w:p>
    <w:p w14:paraId="1F92A9FD" w14:textId="55B7E2D4" w:rsidR="00CE772C" w:rsidRDefault="00CE772C" w:rsidP="00A44D64">
      <w:pPr>
        <w:pStyle w:val="Title2"/>
        <w:jc w:val="left"/>
      </w:pPr>
      <w:r>
        <w:t xml:space="preserve">We can see from the above that the statement executed without error, 3 rows were affected, </w:t>
      </w:r>
      <w:r w:rsidR="003818C9">
        <w:t>there were no warnings, and it took 0.03 sec.  Using the SELECT command we can see that the three records were updated correctly.</w:t>
      </w:r>
    </w:p>
    <w:p w14:paraId="0A85D269" w14:textId="7D302FB5" w:rsidR="003818C9" w:rsidRDefault="003818C9" w:rsidP="00A44D64">
      <w:pPr>
        <w:pStyle w:val="Title2"/>
        <w:jc w:val="left"/>
      </w:pPr>
      <w:r>
        <w:rPr>
          <w:noProof/>
        </w:rPr>
        <w:lastRenderedPageBreak/>
        <w:drawing>
          <wp:inline distT="0" distB="0" distL="0" distR="0" wp14:anchorId="3028D1A8" wp14:editId="6C8A9398">
            <wp:extent cx="4314825" cy="276895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18729" cy="2771463"/>
                    </a:xfrm>
                    <a:prstGeom prst="rect">
                      <a:avLst/>
                    </a:prstGeom>
                  </pic:spPr>
                </pic:pic>
              </a:graphicData>
            </a:graphic>
          </wp:inline>
        </w:drawing>
      </w:r>
    </w:p>
    <w:p w14:paraId="248C5165" w14:textId="77777777" w:rsidR="00BE5447" w:rsidRPr="00F43C05" w:rsidRDefault="00BE5447" w:rsidP="00BE5447">
      <w:pPr>
        <w:pStyle w:val="Title2"/>
      </w:pPr>
      <w:r w:rsidRPr="00F43C05">
        <w:t>Update Records in the Contact List Table</w:t>
      </w:r>
    </w:p>
    <w:p w14:paraId="361B54A0" w14:textId="1A2A1541" w:rsidR="00BE5447" w:rsidRDefault="00BE5447" w:rsidP="00BE5447">
      <w:pPr>
        <w:pStyle w:val="Title2"/>
        <w:jc w:val="left"/>
      </w:pPr>
      <w:r w:rsidRPr="00A44D64">
        <w:t xml:space="preserve">We are now required to </w:t>
      </w:r>
      <w:r>
        <w:t xml:space="preserve">UPDATE </w:t>
      </w:r>
      <w:r>
        <w:t xml:space="preserve">the remaining </w:t>
      </w:r>
      <w:r>
        <w:t xml:space="preserve">records in the </w:t>
      </w:r>
      <w:proofErr w:type="spellStart"/>
      <w:r>
        <w:t>contact_list</w:t>
      </w:r>
      <w:proofErr w:type="spellEnd"/>
      <w:r>
        <w:t xml:space="preserve"> table to use the new favorite column that was just created.  We will be setting records with</w:t>
      </w:r>
      <w:r>
        <w:t>out</w:t>
      </w:r>
      <w:r>
        <w:t xml:space="preserve"> Michael Phelps </w:t>
      </w:r>
      <w:proofErr w:type="spellStart"/>
      <w:r>
        <w:t>contact_id</w:t>
      </w:r>
      <w:proofErr w:type="spellEnd"/>
      <w:r>
        <w:t xml:space="preserve"> (</w:t>
      </w:r>
      <w:proofErr w:type="spellStart"/>
      <w:r>
        <w:t>contact_id</w:t>
      </w:r>
      <w:proofErr w:type="spellEnd"/>
      <w:r>
        <w:t xml:space="preserve"> </w:t>
      </w:r>
      <w:r>
        <w:t>&lt;&gt;</w:t>
      </w:r>
      <w:r>
        <w:t xml:space="preserve"> 1) to have favorite = </w:t>
      </w:r>
      <w:r>
        <w:t>n</w:t>
      </w:r>
      <w:r>
        <w:t>.  We will use the UPDATE and SET statement to focus on the correct table and column and will use the WHERE statement to ensure we are updating the correct record.  Like before we can ensure we have the correct filtering in place by testing with the SELECT command.</w:t>
      </w:r>
    </w:p>
    <w:p w14:paraId="518A5C29" w14:textId="669823F7" w:rsidR="00BE5447" w:rsidRDefault="00BE5447" w:rsidP="00BE5447">
      <w:pPr>
        <w:pStyle w:val="Title2"/>
        <w:jc w:val="left"/>
      </w:pPr>
      <w:r>
        <w:rPr>
          <w:noProof/>
        </w:rPr>
        <w:drawing>
          <wp:inline distT="0" distB="0" distL="0" distR="0" wp14:anchorId="1B50587D" wp14:editId="6D9ED54D">
            <wp:extent cx="4295775" cy="2620851"/>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98027" cy="2622225"/>
                    </a:xfrm>
                    <a:prstGeom prst="rect">
                      <a:avLst/>
                    </a:prstGeom>
                  </pic:spPr>
                </pic:pic>
              </a:graphicData>
            </a:graphic>
          </wp:inline>
        </w:drawing>
      </w:r>
    </w:p>
    <w:p w14:paraId="43FE6929" w14:textId="651554A0" w:rsidR="00BE5447" w:rsidRDefault="00BE5447" w:rsidP="00BE5447">
      <w:pPr>
        <w:pStyle w:val="Title2"/>
        <w:jc w:val="left"/>
      </w:pPr>
      <w:r>
        <w:lastRenderedPageBreak/>
        <w:t>Now that we know the WHERE filter is correct we can execute the statement to UPDATE the records.</w:t>
      </w:r>
    </w:p>
    <w:p w14:paraId="121522B0" w14:textId="64F3FD2B" w:rsidR="00BE5447" w:rsidRDefault="00BE5447" w:rsidP="00BE5447">
      <w:pPr>
        <w:pStyle w:val="Title2"/>
        <w:jc w:val="left"/>
      </w:pPr>
      <w:r>
        <w:rPr>
          <w:noProof/>
        </w:rPr>
        <w:drawing>
          <wp:inline distT="0" distB="0" distL="0" distR="0" wp14:anchorId="6A3863D2" wp14:editId="105A60A9">
            <wp:extent cx="3448050" cy="9525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48050" cy="952500"/>
                    </a:xfrm>
                    <a:prstGeom prst="rect">
                      <a:avLst/>
                    </a:prstGeom>
                  </pic:spPr>
                </pic:pic>
              </a:graphicData>
            </a:graphic>
          </wp:inline>
        </w:drawing>
      </w:r>
    </w:p>
    <w:p w14:paraId="4FE076C7" w14:textId="47059F31" w:rsidR="00BE5447" w:rsidRDefault="00BE5447" w:rsidP="00BE5447">
      <w:pPr>
        <w:pStyle w:val="Title2"/>
        <w:jc w:val="left"/>
      </w:pPr>
      <w:r>
        <w:t xml:space="preserve">We can see from the above that the statement executed without error, </w:t>
      </w:r>
      <w:r>
        <w:t>11</w:t>
      </w:r>
      <w:r>
        <w:t xml:space="preserve"> rows were affected, there were no warnings, and it took 0.03 sec.  Using the SELECT command we can see that the three records were updated correctly.</w:t>
      </w:r>
    </w:p>
    <w:p w14:paraId="3DB8FD7B" w14:textId="01B90EB2" w:rsidR="00BE5447" w:rsidRDefault="00BE5447" w:rsidP="00BE5447">
      <w:pPr>
        <w:pStyle w:val="Title2"/>
        <w:jc w:val="left"/>
      </w:pPr>
      <w:r>
        <w:rPr>
          <w:noProof/>
        </w:rPr>
        <w:drawing>
          <wp:inline distT="0" distB="0" distL="0" distR="0" wp14:anchorId="33756728" wp14:editId="3A032E9E">
            <wp:extent cx="4305300" cy="34861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05300" cy="3486150"/>
                    </a:xfrm>
                    <a:prstGeom prst="rect">
                      <a:avLst/>
                    </a:prstGeom>
                  </pic:spPr>
                </pic:pic>
              </a:graphicData>
            </a:graphic>
          </wp:inline>
        </w:drawing>
      </w:r>
    </w:p>
    <w:p w14:paraId="6E3FF980" w14:textId="65A755D9" w:rsidR="00F43C05" w:rsidRPr="00E87554" w:rsidRDefault="00F43C05" w:rsidP="00F43C05">
      <w:pPr>
        <w:pStyle w:val="Title2"/>
      </w:pPr>
      <w:r w:rsidRPr="00E87554">
        <w:t>Insert</w:t>
      </w:r>
      <w:r w:rsidRPr="00E87554">
        <w:t xml:space="preserve"> Records in the Contact List Table</w:t>
      </w:r>
    </w:p>
    <w:p w14:paraId="5F954E95" w14:textId="1FCADFC1" w:rsidR="00F43C05" w:rsidRDefault="00E27CC4" w:rsidP="00F43C05">
      <w:pPr>
        <w:pStyle w:val="Title2"/>
        <w:jc w:val="left"/>
      </w:pPr>
      <w:r w:rsidRPr="00E27CC4">
        <w:t>We</w:t>
      </w:r>
      <w:r>
        <w:t xml:space="preserve"> are now required to add at least three new records into the </w:t>
      </w:r>
      <w:proofErr w:type="spellStart"/>
      <w:r>
        <w:t>contact_list</w:t>
      </w:r>
      <w:proofErr w:type="spellEnd"/>
      <w:r>
        <w:t xml:space="preserve"> table.  The records must be our personal record that was created and must include the favorite column that was recently created.  In reviewing the </w:t>
      </w:r>
      <w:proofErr w:type="spellStart"/>
      <w:r>
        <w:t>contact_list</w:t>
      </w:r>
      <w:proofErr w:type="spellEnd"/>
      <w:r>
        <w:t xml:space="preserve"> table using the SHOW COLUMNS FROM &lt;</w:t>
      </w:r>
      <w:proofErr w:type="spellStart"/>
      <w:r>
        <w:rPr>
          <w:i/>
        </w:rPr>
        <w:t>tablename</w:t>
      </w:r>
      <w:proofErr w:type="spellEnd"/>
      <w:r>
        <w:rPr>
          <w:i/>
        </w:rPr>
        <w:t xml:space="preserve">&gt; </w:t>
      </w:r>
      <w:r>
        <w:t xml:space="preserve">statement as seen below we know that the </w:t>
      </w:r>
      <w:proofErr w:type="spellStart"/>
      <w:r>
        <w:t>connection_id</w:t>
      </w:r>
      <w:proofErr w:type="spellEnd"/>
      <w:r>
        <w:t xml:space="preserve"> column will auto </w:t>
      </w:r>
      <w:r>
        <w:lastRenderedPageBreak/>
        <w:t xml:space="preserve">increment, the </w:t>
      </w:r>
      <w:proofErr w:type="spellStart"/>
      <w:r>
        <w:t>person_id</w:t>
      </w:r>
      <w:proofErr w:type="spellEnd"/>
      <w:r>
        <w:t xml:space="preserve"> and </w:t>
      </w:r>
      <w:proofErr w:type="spellStart"/>
      <w:r>
        <w:t>contact_id</w:t>
      </w:r>
      <w:proofErr w:type="spellEnd"/>
      <w:r>
        <w:t xml:space="preserve"> columns are data type INT and have a MAX size of 8, and that the favorite column is data type VARCHAR with a max size of 10.</w:t>
      </w:r>
    </w:p>
    <w:p w14:paraId="33F61147" w14:textId="44F6C176" w:rsidR="00E27CC4" w:rsidRDefault="00E27CC4" w:rsidP="00F43C05">
      <w:pPr>
        <w:pStyle w:val="Title2"/>
        <w:jc w:val="left"/>
      </w:pPr>
      <w:r>
        <w:rPr>
          <w:noProof/>
        </w:rPr>
        <w:drawing>
          <wp:inline distT="0" distB="0" distL="0" distR="0" wp14:anchorId="7DCCD385" wp14:editId="35DB8D47">
            <wp:extent cx="5715000" cy="17907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15000" cy="1790700"/>
                    </a:xfrm>
                    <a:prstGeom prst="rect">
                      <a:avLst/>
                    </a:prstGeom>
                  </pic:spPr>
                </pic:pic>
              </a:graphicData>
            </a:graphic>
          </wp:inline>
        </w:drawing>
      </w:r>
    </w:p>
    <w:p w14:paraId="4968973F" w14:textId="65D39C6C" w:rsidR="00E27CC4" w:rsidRDefault="00E27CC4" w:rsidP="00F43C05">
      <w:pPr>
        <w:pStyle w:val="Title2"/>
        <w:jc w:val="left"/>
      </w:pPr>
      <w:r>
        <w:t xml:space="preserve">We can now review the person table to ensure we understand the data prior to inserting new records into the </w:t>
      </w:r>
      <w:proofErr w:type="spellStart"/>
      <w:r>
        <w:t>contact_list</w:t>
      </w:r>
      <w:proofErr w:type="spellEnd"/>
      <w:r>
        <w:t xml:space="preserve"> table.  This can be accomplished by using the SELECT command.</w:t>
      </w:r>
    </w:p>
    <w:p w14:paraId="0224BAFF" w14:textId="15E5A419" w:rsidR="00E27CC4" w:rsidRDefault="00E27CC4" w:rsidP="00F43C05">
      <w:pPr>
        <w:pStyle w:val="Title2"/>
        <w:jc w:val="left"/>
      </w:pPr>
      <w:r>
        <w:rPr>
          <w:noProof/>
        </w:rPr>
        <w:drawing>
          <wp:inline distT="0" distB="0" distL="0" distR="0" wp14:anchorId="01558FEF" wp14:editId="4A7F6F82">
            <wp:extent cx="3705225" cy="22002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5225" cy="2200275"/>
                    </a:xfrm>
                    <a:prstGeom prst="rect">
                      <a:avLst/>
                    </a:prstGeom>
                  </pic:spPr>
                </pic:pic>
              </a:graphicData>
            </a:graphic>
          </wp:inline>
        </w:drawing>
      </w:r>
    </w:p>
    <w:p w14:paraId="25D5182B" w14:textId="43BF14E4" w:rsidR="00E27CC4" w:rsidRDefault="00E87554" w:rsidP="00F43C05">
      <w:pPr>
        <w:pStyle w:val="Title2"/>
        <w:jc w:val="left"/>
      </w:pPr>
      <w:r>
        <w:t xml:space="preserve">The records we would like to create will come from </w:t>
      </w:r>
      <w:proofErr w:type="spellStart"/>
      <w:r>
        <w:t>person_id</w:t>
      </w:r>
      <w:proofErr w:type="spellEnd"/>
      <w:r>
        <w:t xml:space="preserve"> 7 as this is my personal records and will be sent to </w:t>
      </w:r>
      <w:proofErr w:type="spellStart"/>
      <w:r>
        <w:t>person_id</w:t>
      </w:r>
      <w:proofErr w:type="spellEnd"/>
      <w:r>
        <w:t xml:space="preserve"> 1,2, and 3.  As seen in the database schema below the </w:t>
      </w:r>
      <w:proofErr w:type="spellStart"/>
      <w:r>
        <w:t>person_id</w:t>
      </w:r>
      <w:proofErr w:type="spellEnd"/>
      <w:r>
        <w:t xml:space="preserve"> column is used for both the </w:t>
      </w:r>
      <w:proofErr w:type="spellStart"/>
      <w:r>
        <w:t>person_id</w:t>
      </w:r>
      <w:proofErr w:type="spellEnd"/>
      <w:r>
        <w:t xml:space="preserve"> and </w:t>
      </w:r>
      <w:proofErr w:type="spellStart"/>
      <w:r>
        <w:t>contact_id</w:t>
      </w:r>
      <w:proofErr w:type="spellEnd"/>
      <w:r>
        <w:t xml:space="preserve"> columns in the </w:t>
      </w:r>
      <w:proofErr w:type="spellStart"/>
      <w:r>
        <w:t>contact_list</w:t>
      </w:r>
      <w:proofErr w:type="spellEnd"/>
      <w:r>
        <w:t xml:space="preserve"> table.  We will also set the record where Michael Phelps (</w:t>
      </w:r>
      <w:proofErr w:type="spellStart"/>
      <w:r>
        <w:t>person_id</w:t>
      </w:r>
      <w:proofErr w:type="spellEnd"/>
      <w:r>
        <w:t xml:space="preserve">/ </w:t>
      </w:r>
      <w:proofErr w:type="spellStart"/>
      <w:r>
        <w:t>contact_id</w:t>
      </w:r>
      <w:proofErr w:type="spellEnd"/>
      <w:r>
        <w:t xml:space="preserve"> 1) to have a value of y in the favorite columns.  All other records that will be created will have value of n for favorite.</w:t>
      </w:r>
    </w:p>
    <w:p w14:paraId="08AC7595" w14:textId="0B42D422" w:rsidR="00E87554" w:rsidRDefault="00E87554" w:rsidP="00F43C05">
      <w:pPr>
        <w:pStyle w:val="Title2"/>
        <w:jc w:val="left"/>
      </w:pPr>
      <w:r>
        <w:rPr>
          <w:noProof/>
        </w:rPr>
        <w:lastRenderedPageBreak/>
        <w:drawing>
          <wp:inline distT="0" distB="0" distL="0" distR="0" wp14:anchorId="11E8989E" wp14:editId="050AD2BA">
            <wp:extent cx="5943600" cy="1922780"/>
            <wp:effectExtent l="0" t="0" r="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922780"/>
                    </a:xfrm>
                    <a:prstGeom prst="rect">
                      <a:avLst/>
                    </a:prstGeom>
                  </pic:spPr>
                </pic:pic>
              </a:graphicData>
            </a:graphic>
          </wp:inline>
        </w:drawing>
      </w:r>
    </w:p>
    <w:p w14:paraId="38E4A410" w14:textId="25E28116" w:rsidR="00E87554" w:rsidRDefault="00E87554" w:rsidP="00F43C05">
      <w:pPr>
        <w:pStyle w:val="Title2"/>
        <w:jc w:val="left"/>
      </w:pPr>
      <w:r>
        <w:t>The below command was used to insert the records as described above.</w:t>
      </w:r>
    </w:p>
    <w:p w14:paraId="7D7EF8F0" w14:textId="238219C6" w:rsidR="00E87554" w:rsidRPr="00E27CC4" w:rsidRDefault="00E87554" w:rsidP="00F43C05">
      <w:pPr>
        <w:pStyle w:val="Title2"/>
        <w:jc w:val="left"/>
      </w:pPr>
      <w:r>
        <w:rPr>
          <w:noProof/>
        </w:rPr>
        <w:drawing>
          <wp:inline distT="0" distB="0" distL="0" distR="0" wp14:anchorId="512389FC" wp14:editId="180E79E1">
            <wp:extent cx="5943600" cy="1255395"/>
            <wp:effectExtent l="0" t="0" r="0" b="190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255395"/>
                    </a:xfrm>
                    <a:prstGeom prst="rect">
                      <a:avLst/>
                    </a:prstGeom>
                  </pic:spPr>
                </pic:pic>
              </a:graphicData>
            </a:graphic>
          </wp:inline>
        </w:drawing>
      </w:r>
    </w:p>
    <w:p w14:paraId="40675BDE" w14:textId="54BE2BCB" w:rsidR="00E87554" w:rsidRDefault="00E87554" w:rsidP="00E87554">
      <w:pPr>
        <w:pStyle w:val="Title2"/>
        <w:jc w:val="left"/>
      </w:pPr>
      <w:r>
        <w:t xml:space="preserve">We can see from the above that the statement executed without error, </w:t>
      </w:r>
      <w:r>
        <w:t>3</w:t>
      </w:r>
      <w:r>
        <w:t xml:space="preserve"> rows were affected, there were no warnings, and it took 0.03 sec.  Using the SELECT command we can see that the three records were </w:t>
      </w:r>
      <w:r>
        <w:t>inserted</w:t>
      </w:r>
      <w:r>
        <w:t xml:space="preserve"> correctly.</w:t>
      </w:r>
    </w:p>
    <w:p w14:paraId="1EA2DDC5" w14:textId="41FE37C1" w:rsidR="00E87554" w:rsidRDefault="00E87554" w:rsidP="00E87554">
      <w:pPr>
        <w:pStyle w:val="Title2"/>
        <w:jc w:val="left"/>
      </w:pPr>
      <w:r>
        <w:rPr>
          <w:noProof/>
        </w:rPr>
        <w:drawing>
          <wp:inline distT="0" distB="0" distL="0" distR="0" wp14:anchorId="26688ECE" wp14:editId="3F83106E">
            <wp:extent cx="4323647" cy="3200400"/>
            <wp:effectExtent l="0" t="0" r="127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30465" cy="3205447"/>
                    </a:xfrm>
                    <a:prstGeom prst="rect">
                      <a:avLst/>
                    </a:prstGeom>
                  </pic:spPr>
                </pic:pic>
              </a:graphicData>
            </a:graphic>
          </wp:inline>
        </w:drawing>
      </w:r>
    </w:p>
    <w:p w14:paraId="2E656ABF" w14:textId="753D75F5" w:rsidR="00E87554" w:rsidRPr="00CE49EC" w:rsidRDefault="00E87554" w:rsidP="00E87554">
      <w:pPr>
        <w:pStyle w:val="Title2"/>
      </w:pPr>
      <w:r w:rsidRPr="00CE49EC">
        <w:lastRenderedPageBreak/>
        <w:t>Create the Image Table</w:t>
      </w:r>
    </w:p>
    <w:p w14:paraId="51E335E2" w14:textId="7ED5C5D6" w:rsidR="00E87554" w:rsidRDefault="00E87554" w:rsidP="00E87554">
      <w:pPr>
        <w:pStyle w:val="Title2"/>
        <w:jc w:val="left"/>
      </w:pPr>
      <w:r w:rsidRPr="00E87554">
        <w:t>We</w:t>
      </w:r>
      <w:r>
        <w:t xml:space="preserve"> are now required to create the image table according to the specification noted below.</w:t>
      </w:r>
      <w:r w:rsidR="005A157A">
        <w:t xml:space="preserve">  As seen in the table we are being asked to create three </w:t>
      </w:r>
      <w:r w:rsidR="00281AF6">
        <w:t>columns.  The</w:t>
      </w:r>
      <w:r w:rsidR="005A157A">
        <w:t xml:space="preserve"> first column is </w:t>
      </w:r>
      <w:proofErr w:type="spellStart"/>
      <w:r w:rsidR="005A157A">
        <w:t>image_id</w:t>
      </w:r>
      <w:proofErr w:type="spellEnd"/>
      <w:r w:rsidR="005A157A">
        <w:t xml:space="preserve"> and will be of data type INT, have a max size of 8, </w:t>
      </w:r>
      <w:r w:rsidR="00281AF6">
        <w:t xml:space="preserve">is required, and will be the primary key.  The second column is </w:t>
      </w:r>
      <w:proofErr w:type="spellStart"/>
      <w:r w:rsidR="00281AF6">
        <w:t>image_name</w:t>
      </w:r>
      <w:proofErr w:type="spellEnd"/>
      <w:r w:rsidR="00281AF6">
        <w:t xml:space="preserve">, and will be of data type VARCHAR, have a max size of 50, and is required.  The last column is </w:t>
      </w:r>
      <w:proofErr w:type="spellStart"/>
      <w:r w:rsidR="00281AF6">
        <w:t>image_location</w:t>
      </w:r>
      <w:proofErr w:type="spellEnd"/>
      <w:r w:rsidR="00281AF6">
        <w:t xml:space="preserve"> and will have a data type of VARCHAR, have a max size of </w:t>
      </w:r>
      <w:r w:rsidR="000C78B4">
        <w:t>2</w:t>
      </w:r>
      <w:r w:rsidR="00281AF6">
        <w:t xml:space="preserve">50, and is </w:t>
      </w:r>
      <w:r w:rsidR="000C78B4">
        <w:t>required</w:t>
      </w:r>
      <w:r w:rsidR="00281AF6">
        <w:t>.</w:t>
      </w:r>
    </w:p>
    <w:p w14:paraId="59413CB3" w14:textId="6C155545" w:rsidR="00E87554" w:rsidRDefault="00E87554" w:rsidP="00E87554">
      <w:pPr>
        <w:pStyle w:val="Title2"/>
        <w:jc w:val="left"/>
      </w:pPr>
      <w:r>
        <w:rPr>
          <w:noProof/>
        </w:rPr>
        <w:drawing>
          <wp:inline distT="0" distB="0" distL="0" distR="0" wp14:anchorId="2E52A39C" wp14:editId="6AEBAAB7">
            <wp:extent cx="5943600" cy="1214120"/>
            <wp:effectExtent l="0" t="0" r="0"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214120"/>
                    </a:xfrm>
                    <a:prstGeom prst="rect">
                      <a:avLst/>
                    </a:prstGeom>
                  </pic:spPr>
                </pic:pic>
              </a:graphicData>
            </a:graphic>
          </wp:inline>
        </w:drawing>
      </w:r>
    </w:p>
    <w:p w14:paraId="7071AFA3" w14:textId="657938D9" w:rsidR="00E87554" w:rsidRDefault="00E87554" w:rsidP="00E87554">
      <w:pPr>
        <w:pStyle w:val="Title2"/>
        <w:jc w:val="left"/>
      </w:pPr>
      <w:r>
        <w:t xml:space="preserve">To ensure the table doesn’t exist already the following command </w:t>
      </w:r>
      <w:r w:rsidR="000C78B4">
        <w:t>was</w:t>
      </w:r>
      <w:r>
        <w:t xml:space="preserve"> </w:t>
      </w:r>
      <w:proofErr w:type="gramStart"/>
      <w:r>
        <w:t>ran</w:t>
      </w:r>
      <w:proofErr w:type="gramEnd"/>
      <w:r>
        <w:t xml:space="preserve"> to see the table</w:t>
      </w:r>
      <w:r w:rsidR="00A73480">
        <w:t xml:space="preserve"> </w:t>
      </w:r>
      <w:r w:rsidR="00281AF6">
        <w:t>structure.</w:t>
      </w:r>
    </w:p>
    <w:p w14:paraId="0A52454C" w14:textId="1DE997FF" w:rsidR="00E87554" w:rsidRDefault="00E87554" w:rsidP="00E87554">
      <w:pPr>
        <w:pStyle w:val="Title2"/>
        <w:jc w:val="left"/>
      </w:pPr>
      <w:r>
        <w:rPr>
          <w:noProof/>
        </w:rPr>
        <w:drawing>
          <wp:inline distT="0" distB="0" distL="0" distR="0" wp14:anchorId="2B4AF8C5" wp14:editId="76365862">
            <wp:extent cx="2047875" cy="16478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47875" cy="1647825"/>
                    </a:xfrm>
                    <a:prstGeom prst="rect">
                      <a:avLst/>
                    </a:prstGeom>
                  </pic:spPr>
                </pic:pic>
              </a:graphicData>
            </a:graphic>
          </wp:inline>
        </w:drawing>
      </w:r>
    </w:p>
    <w:p w14:paraId="3E83818F" w14:textId="3CAA1CA6" w:rsidR="003818C9" w:rsidRDefault="00281AF6" w:rsidP="00A44D64">
      <w:pPr>
        <w:pStyle w:val="Title2"/>
        <w:jc w:val="left"/>
      </w:pPr>
      <w:r>
        <w:t>To create the table with the required specification the following statement was used.</w:t>
      </w:r>
    </w:p>
    <w:p w14:paraId="6519E23F" w14:textId="0C41BAB2" w:rsidR="00281AF6" w:rsidRDefault="00281AF6" w:rsidP="00A44D64">
      <w:pPr>
        <w:pStyle w:val="Title2"/>
        <w:jc w:val="left"/>
      </w:pPr>
      <w:r>
        <w:rPr>
          <w:noProof/>
        </w:rPr>
        <w:drawing>
          <wp:inline distT="0" distB="0" distL="0" distR="0" wp14:anchorId="68820C34" wp14:editId="601B2405">
            <wp:extent cx="3905250" cy="13335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05250" cy="1333500"/>
                    </a:xfrm>
                    <a:prstGeom prst="rect">
                      <a:avLst/>
                    </a:prstGeom>
                  </pic:spPr>
                </pic:pic>
              </a:graphicData>
            </a:graphic>
          </wp:inline>
        </w:drawing>
      </w:r>
    </w:p>
    <w:p w14:paraId="6091CCCE" w14:textId="19BC34F3" w:rsidR="00281AF6" w:rsidRDefault="00281AF6" w:rsidP="00281AF6">
      <w:pPr>
        <w:pStyle w:val="Title2"/>
        <w:jc w:val="left"/>
      </w:pPr>
      <w:r>
        <w:lastRenderedPageBreak/>
        <w:t xml:space="preserve">We can see from the above that the statement executed without error, </w:t>
      </w:r>
      <w:r>
        <w:t>0</w:t>
      </w:r>
      <w:r>
        <w:t xml:space="preserve"> rows were affected, there were no warnings, and it took 0.0</w:t>
      </w:r>
      <w:r>
        <w:t>9</w:t>
      </w:r>
      <w:r>
        <w:t xml:space="preserve"> sec. </w:t>
      </w:r>
      <w:r>
        <w:t xml:space="preserve"> Using the SHOW COLUMNS FROM </w:t>
      </w:r>
      <w:proofErr w:type="spellStart"/>
      <w:proofErr w:type="gramStart"/>
      <w:r>
        <w:t>messaging.image</w:t>
      </w:r>
      <w:proofErr w:type="spellEnd"/>
      <w:proofErr w:type="gramEnd"/>
      <w:r>
        <w:t xml:space="preserve"> statement we can confirm that the table was created with the correct specifications.</w:t>
      </w:r>
    </w:p>
    <w:p w14:paraId="644815C2" w14:textId="3BC90F7D" w:rsidR="00281AF6" w:rsidRDefault="00281AF6" w:rsidP="00281AF6">
      <w:pPr>
        <w:pStyle w:val="Title2"/>
        <w:jc w:val="left"/>
      </w:pPr>
      <w:r>
        <w:rPr>
          <w:noProof/>
        </w:rPr>
        <w:drawing>
          <wp:inline distT="0" distB="0" distL="0" distR="0" wp14:anchorId="2B64033B" wp14:editId="38386D3A">
            <wp:extent cx="5943600" cy="16478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647825"/>
                    </a:xfrm>
                    <a:prstGeom prst="rect">
                      <a:avLst/>
                    </a:prstGeom>
                  </pic:spPr>
                </pic:pic>
              </a:graphicData>
            </a:graphic>
          </wp:inline>
        </w:drawing>
      </w:r>
    </w:p>
    <w:p w14:paraId="7EC6A551" w14:textId="6691F808" w:rsidR="00CE49EC" w:rsidRPr="001339AA" w:rsidRDefault="00CE49EC" w:rsidP="00CE49EC">
      <w:pPr>
        <w:pStyle w:val="Title2"/>
      </w:pPr>
      <w:r w:rsidRPr="001339AA">
        <w:t xml:space="preserve">Create the </w:t>
      </w:r>
      <w:r w:rsidRPr="001339AA">
        <w:t>Message-</w:t>
      </w:r>
      <w:r w:rsidRPr="001339AA">
        <w:t xml:space="preserve">Image </w:t>
      </w:r>
      <w:r w:rsidRPr="001339AA">
        <w:t xml:space="preserve">Intersection </w:t>
      </w:r>
      <w:r w:rsidRPr="001339AA">
        <w:t>Table</w:t>
      </w:r>
    </w:p>
    <w:p w14:paraId="66EBEDC1" w14:textId="3B0221EE" w:rsidR="007D7552" w:rsidRDefault="00882F13" w:rsidP="007D7552">
      <w:pPr>
        <w:ind w:firstLine="0"/>
      </w:pPr>
      <w:r>
        <w:t xml:space="preserve">To fulfill the next requirement, we need to create the message-image intersection table.  This table will hold both the </w:t>
      </w:r>
      <w:proofErr w:type="spellStart"/>
      <w:r>
        <w:t>message_id</w:t>
      </w:r>
      <w:proofErr w:type="spellEnd"/>
      <w:r>
        <w:t xml:space="preserve"> and </w:t>
      </w:r>
      <w:proofErr w:type="spellStart"/>
      <w:r>
        <w:t>image_id</w:t>
      </w:r>
      <w:proofErr w:type="spellEnd"/>
      <w:r>
        <w:t xml:space="preserve"> columns.  </w:t>
      </w:r>
    </w:p>
    <w:p w14:paraId="040CEDA4" w14:textId="3AAFA08C" w:rsidR="007D7552" w:rsidRDefault="00882F13" w:rsidP="007D7552">
      <w:pPr>
        <w:ind w:firstLine="0"/>
      </w:pPr>
      <w:r>
        <w:rPr>
          <w:noProof/>
        </w:rPr>
        <w:drawing>
          <wp:inline distT="0" distB="0" distL="0" distR="0" wp14:anchorId="7F44E3B0" wp14:editId="52E9FFC2">
            <wp:extent cx="5943600" cy="1047115"/>
            <wp:effectExtent l="0" t="0" r="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047115"/>
                    </a:xfrm>
                    <a:prstGeom prst="rect">
                      <a:avLst/>
                    </a:prstGeom>
                  </pic:spPr>
                </pic:pic>
              </a:graphicData>
            </a:graphic>
          </wp:inline>
        </w:drawing>
      </w:r>
    </w:p>
    <w:p w14:paraId="7F056EF6" w14:textId="79550DED" w:rsidR="007D7552" w:rsidRDefault="007D7552" w:rsidP="007D7552">
      <w:pPr>
        <w:ind w:firstLine="0"/>
      </w:pPr>
      <w:r>
        <w:t>To create the table, the following statement</w:t>
      </w:r>
      <w:r w:rsidR="00882F13">
        <w:t xml:space="preserve"> was</w:t>
      </w:r>
      <w:r>
        <w:t xml:space="preserve"> executed.</w:t>
      </w:r>
    </w:p>
    <w:p w14:paraId="0E7ED106" w14:textId="53706430" w:rsidR="007D7552" w:rsidRDefault="001339AA" w:rsidP="007D7552">
      <w:pPr>
        <w:ind w:firstLine="0"/>
      </w:pPr>
      <w:r>
        <w:rPr>
          <w:noProof/>
        </w:rPr>
        <w:drawing>
          <wp:inline distT="0" distB="0" distL="0" distR="0" wp14:anchorId="134F50A6" wp14:editId="64D5A7D3">
            <wp:extent cx="5019675" cy="12573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19675" cy="1257300"/>
                    </a:xfrm>
                    <a:prstGeom prst="rect">
                      <a:avLst/>
                    </a:prstGeom>
                  </pic:spPr>
                </pic:pic>
              </a:graphicData>
            </a:graphic>
          </wp:inline>
        </w:drawing>
      </w:r>
    </w:p>
    <w:p w14:paraId="32259E2F" w14:textId="7686C9DA" w:rsidR="007D7552" w:rsidRDefault="007D7552" w:rsidP="007D7552">
      <w:pPr>
        <w:ind w:firstLine="0"/>
      </w:pPr>
      <w:r>
        <w:t xml:space="preserve">In the statement above, the main CREATE command is used to create the </w:t>
      </w:r>
      <w:proofErr w:type="spellStart"/>
      <w:r w:rsidR="001339AA">
        <w:t>message_image</w:t>
      </w:r>
      <w:proofErr w:type="spellEnd"/>
      <w:r w:rsidR="001339AA">
        <w:t xml:space="preserve"> </w:t>
      </w:r>
      <w:r>
        <w:t xml:space="preserve">table and the additional statements are utilized to create the columns and define their specifications.  As seen, the </w:t>
      </w:r>
      <w:proofErr w:type="spellStart"/>
      <w:r w:rsidR="001339AA">
        <w:t>message</w:t>
      </w:r>
      <w:r>
        <w:t>_id</w:t>
      </w:r>
      <w:proofErr w:type="spellEnd"/>
      <w:r>
        <w:t xml:space="preserve"> and </w:t>
      </w:r>
      <w:proofErr w:type="spellStart"/>
      <w:r w:rsidR="001339AA">
        <w:t>image</w:t>
      </w:r>
      <w:r>
        <w:t>_id</w:t>
      </w:r>
      <w:proofErr w:type="spellEnd"/>
      <w:r>
        <w:t xml:space="preserve"> columns were specified to be the first column and second column, have a data type of integer</w:t>
      </w:r>
      <w:r w:rsidR="000C78B4">
        <w:t xml:space="preserve"> </w:t>
      </w:r>
      <w:r>
        <w:t xml:space="preserve">(INT), a max size of 8 digits, to NOT be NULL (or is </w:t>
      </w:r>
      <w:r>
        <w:lastRenderedPageBreak/>
        <w:t>required).  The PRIMARY KEY (</w:t>
      </w:r>
      <w:proofErr w:type="spellStart"/>
      <w:r w:rsidR="001339AA">
        <w:t>message</w:t>
      </w:r>
      <w:r>
        <w:t>_id</w:t>
      </w:r>
      <w:proofErr w:type="spellEnd"/>
      <w:r>
        <w:t xml:space="preserve">, </w:t>
      </w:r>
      <w:proofErr w:type="spellStart"/>
      <w:r w:rsidR="001339AA">
        <w:t>image</w:t>
      </w:r>
      <w:r>
        <w:t>_id</w:t>
      </w:r>
      <w:proofErr w:type="spellEnd"/>
      <w:r>
        <w:t xml:space="preserve">) statements define </w:t>
      </w:r>
      <w:proofErr w:type="spellStart"/>
      <w:r w:rsidR="001339AA">
        <w:t>message</w:t>
      </w:r>
      <w:r>
        <w:t>_id</w:t>
      </w:r>
      <w:proofErr w:type="spellEnd"/>
      <w:r>
        <w:t xml:space="preserve"> and </w:t>
      </w:r>
      <w:proofErr w:type="spellStart"/>
      <w:r w:rsidR="001339AA">
        <w:t>image</w:t>
      </w:r>
      <w:r>
        <w:t>_id</w:t>
      </w:r>
      <w:proofErr w:type="spellEnd"/>
      <w:r>
        <w:t xml:space="preserve"> as the primary keys for the table.  Along with the two primary keys, FOREGIN KEYS were used and referenced the PRIMARY KEYS in the </w:t>
      </w:r>
      <w:r w:rsidR="001339AA">
        <w:t>message</w:t>
      </w:r>
      <w:r>
        <w:t xml:space="preserve"> and </w:t>
      </w:r>
      <w:r w:rsidR="001339AA">
        <w:t>image</w:t>
      </w:r>
      <w:r>
        <w:t xml:space="preserve"> tables.  This resulting intersection table assist in the defining of the many to many relationships that may exist between the </w:t>
      </w:r>
      <w:r w:rsidR="001339AA">
        <w:t>message</w:t>
      </w:r>
      <w:r>
        <w:t xml:space="preserve"> and </w:t>
      </w:r>
      <w:r w:rsidR="001339AA">
        <w:t>image</w:t>
      </w:r>
      <w:r>
        <w:t xml:space="preserve"> tables.  The results of the above, shown below, show that the execution time was 0.</w:t>
      </w:r>
      <w:r w:rsidR="001339AA">
        <w:t>20</w:t>
      </w:r>
      <w:r>
        <w:t xml:space="preserve"> secs and that the query did not produce any errors.  </w:t>
      </w:r>
    </w:p>
    <w:p w14:paraId="68324418" w14:textId="38A76097" w:rsidR="007D7552" w:rsidRDefault="001339AA" w:rsidP="007D7552">
      <w:pPr>
        <w:ind w:firstLine="0"/>
      </w:pPr>
      <w:r>
        <w:rPr>
          <w:noProof/>
        </w:rPr>
        <w:drawing>
          <wp:inline distT="0" distB="0" distL="0" distR="0" wp14:anchorId="7FAD934D" wp14:editId="40F8ED47">
            <wp:extent cx="2962275" cy="2857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62275" cy="285750"/>
                    </a:xfrm>
                    <a:prstGeom prst="rect">
                      <a:avLst/>
                    </a:prstGeom>
                  </pic:spPr>
                </pic:pic>
              </a:graphicData>
            </a:graphic>
          </wp:inline>
        </w:drawing>
      </w:r>
    </w:p>
    <w:p w14:paraId="6B6B3072" w14:textId="3B0E986A" w:rsidR="007D7552" w:rsidRDefault="007D7552" w:rsidP="007D7552">
      <w:pPr>
        <w:ind w:firstLine="0"/>
      </w:pPr>
      <w:r>
        <w:t xml:space="preserve">To verify the columns and specifications were </w:t>
      </w:r>
      <w:r w:rsidR="001339AA">
        <w:t xml:space="preserve">created as specified, the SHOW COLUMNS FROM </w:t>
      </w:r>
      <w:proofErr w:type="spellStart"/>
      <w:r w:rsidR="001339AA">
        <w:t>message_image</w:t>
      </w:r>
      <w:proofErr w:type="spellEnd"/>
      <w:r w:rsidR="001339AA">
        <w:t xml:space="preserve"> statement was executed.</w:t>
      </w:r>
    </w:p>
    <w:p w14:paraId="39F9DBFF" w14:textId="10206007" w:rsidR="001339AA" w:rsidRDefault="001339AA" w:rsidP="007D7552">
      <w:pPr>
        <w:ind w:firstLine="0"/>
      </w:pPr>
      <w:r>
        <w:rPr>
          <w:noProof/>
        </w:rPr>
        <w:drawing>
          <wp:inline distT="0" distB="0" distL="0" distR="0" wp14:anchorId="3C2E2888" wp14:editId="51D5BF80">
            <wp:extent cx="4400550" cy="143827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00550" cy="1438275"/>
                    </a:xfrm>
                    <a:prstGeom prst="rect">
                      <a:avLst/>
                    </a:prstGeom>
                  </pic:spPr>
                </pic:pic>
              </a:graphicData>
            </a:graphic>
          </wp:inline>
        </w:drawing>
      </w:r>
    </w:p>
    <w:p w14:paraId="01F9D54F" w14:textId="5FB31976" w:rsidR="001339AA" w:rsidRPr="00CE3E61" w:rsidRDefault="001339AA" w:rsidP="001339AA">
      <w:pPr>
        <w:pStyle w:val="Title2"/>
      </w:pPr>
      <w:r w:rsidRPr="00CE3E61">
        <w:t>Insert Records to Image Table</w:t>
      </w:r>
    </w:p>
    <w:p w14:paraId="559CEB7C" w14:textId="3EEBF359" w:rsidR="00313C87" w:rsidRDefault="00313C87" w:rsidP="00313C87">
      <w:pPr>
        <w:pStyle w:val="Title2"/>
        <w:jc w:val="left"/>
      </w:pPr>
      <w:r w:rsidRPr="00E27CC4">
        <w:t>We</w:t>
      </w:r>
      <w:r>
        <w:t xml:space="preserve"> are now required to add </w:t>
      </w:r>
      <w:r w:rsidR="00576573">
        <w:t>5</w:t>
      </w:r>
      <w:r>
        <w:t xml:space="preserve"> new records into the </w:t>
      </w:r>
      <w:r w:rsidR="00576573">
        <w:t>image</w:t>
      </w:r>
      <w:r>
        <w:t xml:space="preserve"> table.</w:t>
      </w:r>
      <w:r w:rsidR="00576573">
        <w:t xml:space="preserve">  </w:t>
      </w:r>
      <w:r>
        <w:t xml:space="preserve">In reviewing the </w:t>
      </w:r>
      <w:r w:rsidR="00576573">
        <w:t>image</w:t>
      </w:r>
      <w:r>
        <w:t xml:space="preserve"> table using the SHOW COLUMNS FROM &lt;</w:t>
      </w:r>
      <w:proofErr w:type="spellStart"/>
      <w:r>
        <w:rPr>
          <w:i/>
        </w:rPr>
        <w:t>tablename</w:t>
      </w:r>
      <w:proofErr w:type="spellEnd"/>
      <w:r>
        <w:rPr>
          <w:i/>
        </w:rPr>
        <w:t xml:space="preserve">&gt; </w:t>
      </w:r>
      <w:r>
        <w:t xml:space="preserve">statement as seen below we know that the </w:t>
      </w:r>
      <w:proofErr w:type="spellStart"/>
      <w:r w:rsidR="00576573">
        <w:t>image</w:t>
      </w:r>
      <w:r>
        <w:t>_id</w:t>
      </w:r>
      <w:proofErr w:type="spellEnd"/>
      <w:r>
        <w:t xml:space="preserve"> column will auto increment, the </w:t>
      </w:r>
      <w:proofErr w:type="spellStart"/>
      <w:r w:rsidR="00576573">
        <w:t>image_name</w:t>
      </w:r>
      <w:proofErr w:type="spellEnd"/>
      <w:r>
        <w:t xml:space="preserve"> and </w:t>
      </w:r>
      <w:proofErr w:type="spellStart"/>
      <w:r w:rsidR="00576573">
        <w:t>image_location</w:t>
      </w:r>
      <w:proofErr w:type="spellEnd"/>
      <w:r>
        <w:t xml:space="preserve"> columns are data type </w:t>
      </w:r>
      <w:r w:rsidR="00576573">
        <w:t>VARCHAR</w:t>
      </w:r>
      <w:r>
        <w:t xml:space="preserve"> and have a MAX size of </w:t>
      </w:r>
      <w:r w:rsidR="00576573">
        <w:t>50 and 250.</w:t>
      </w:r>
    </w:p>
    <w:p w14:paraId="741D65AC" w14:textId="32D5E95B" w:rsidR="00313C87" w:rsidRDefault="00576573" w:rsidP="00313C87">
      <w:pPr>
        <w:pStyle w:val="Title2"/>
        <w:jc w:val="left"/>
      </w:pPr>
      <w:r>
        <w:rPr>
          <w:noProof/>
        </w:rPr>
        <w:drawing>
          <wp:inline distT="0" distB="0" distL="0" distR="0" wp14:anchorId="779D2C50" wp14:editId="2EC2B959">
            <wp:extent cx="5934075" cy="1345842"/>
            <wp:effectExtent l="0" t="0" r="0" b="698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6000" cy="1348547"/>
                    </a:xfrm>
                    <a:prstGeom prst="rect">
                      <a:avLst/>
                    </a:prstGeom>
                  </pic:spPr>
                </pic:pic>
              </a:graphicData>
            </a:graphic>
          </wp:inline>
        </w:drawing>
      </w:r>
    </w:p>
    <w:p w14:paraId="0B4072BF" w14:textId="23082F41" w:rsidR="00576573" w:rsidRDefault="00576573" w:rsidP="00313C87">
      <w:pPr>
        <w:pStyle w:val="Title2"/>
        <w:jc w:val="left"/>
      </w:pPr>
      <w:r>
        <w:lastRenderedPageBreak/>
        <w:t>The following records will be created.</w:t>
      </w:r>
    </w:p>
    <w:p w14:paraId="46CCF5B0" w14:textId="54713558" w:rsidR="00576573" w:rsidRDefault="00484D56" w:rsidP="00313C87">
      <w:pPr>
        <w:pStyle w:val="Title2"/>
        <w:jc w:val="left"/>
      </w:pPr>
      <w:r>
        <w:rPr>
          <w:noProof/>
        </w:rPr>
        <w:drawing>
          <wp:inline distT="0" distB="0" distL="0" distR="0" wp14:anchorId="5D6F6BFE" wp14:editId="168EDB66">
            <wp:extent cx="1857375" cy="119062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57375" cy="1190625"/>
                    </a:xfrm>
                    <a:prstGeom prst="rect">
                      <a:avLst/>
                    </a:prstGeom>
                  </pic:spPr>
                </pic:pic>
              </a:graphicData>
            </a:graphic>
          </wp:inline>
        </w:drawing>
      </w:r>
    </w:p>
    <w:p w14:paraId="26D2627C" w14:textId="0987E112" w:rsidR="00313C87" w:rsidRDefault="00313C87" w:rsidP="00313C87">
      <w:pPr>
        <w:pStyle w:val="Title2"/>
        <w:jc w:val="left"/>
      </w:pPr>
      <w:r>
        <w:t xml:space="preserve">The below command was used to </w:t>
      </w:r>
      <w:r w:rsidR="00484D56">
        <w:t>INSERT</w:t>
      </w:r>
      <w:r>
        <w:t xml:space="preserve"> the records as described above.</w:t>
      </w:r>
    </w:p>
    <w:p w14:paraId="7018F135" w14:textId="233C2D4D" w:rsidR="00313C87" w:rsidRPr="00E27CC4" w:rsidRDefault="00484D56" w:rsidP="00313C87">
      <w:pPr>
        <w:pStyle w:val="Title2"/>
        <w:jc w:val="left"/>
      </w:pPr>
      <w:r>
        <w:rPr>
          <w:noProof/>
        </w:rPr>
        <w:drawing>
          <wp:inline distT="0" distB="0" distL="0" distR="0" wp14:anchorId="52113489" wp14:editId="7919568A">
            <wp:extent cx="5229225" cy="159067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29225" cy="1590675"/>
                    </a:xfrm>
                    <a:prstGeom prst="rect">
                      <a:avLst/>
                    </a:prstGeom>
                  </pic:spPr>
                </pic:pic>
              </a:graphicData>
            </a:graphic>
          </wp:inline>
        </w:drawing>
      </w:r>
    </w:p>
    <w:p w14:paraId="07EA6702" w14:textId="608BF970" w:rsidR="00313C87" w:rsidRDefault="00313C87" w:rsidP="00313C87">
      <w:pPr>
        <w:pStyle w:val="Title2"/>
        <w:jc w:val="left"/>
      </w:pPr>
      <w:r>
        <w:t xml:space="preserve">We can see from the above that the statement executed without error, </w:t>
      </w:r>
      <w:r w:rsidR="00484D56">
        <w:t>5</w:t>
      </w:r>
      <w:r>
        <w:t xml:space="preserve"> rows were affected, there were no warnings, and it took 0.03 sec.  Using the SELECT command we can see that the three records were inserted correctly.</w:t>
      </w:r>
      <w:r w:rsidR="00484D56">
        <w:t xml:space="preserve">  As seen above the escape character ‘\’ was used to allow for the usage of the backslash in the </w:t>
      </w:r>
      <w:proofErr w:type="spellStart"/>
      <w:r w:rsidR="00484D56">
        <w:t>image_location</w:t>
      </w:r>
      <w:proofErr w:type="spellEnd"/>
      <w:r w:rsidR="00484D56">
        <w:t xml:space="preserve"> column.</w:t>
      </w:r>
    </w:p>
    <w:p w14:paraId="467E68CE" w14:textId="7F4D562F" w:rsidR="00313C87" w:rsidRDefault="00484D56" w:rsidP="00313C87">
      <w:pPr>
        <w:pStyle w:val="Title2"/>
        <w:jc w:val="left"/>
      </w:pPr>
      <w:r>
        <w:rPr>
          <w:noProof/>
        </w:rPr>
        <w:drawing>
          <wp:inline distT="0" distB="0" distL="0" distR="0" wp14:anchorId="6EE7BA4F" wp14:editId="4AE369A7">
            <wp:extent cx="3810000" cy="193357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10000" cy="1933575"/>
                    </a:xfrm>
                    <a:prstGeom prst="rect">
                      <a:avLst/>
                    </a:prstGeom>
                  </pic:spPr>
                </pic:pic>
              </a:graphicData>
            </a:graphic>
          </wp:inline>
        </w:drawing>
      </w:r>
    </w:p>
    <w:p w14:paraId="54F03485" w14:textId="1E1BBE71" w:rsidR="000C78B4" w:rsidRDefault="000C78B4" w:rsidP="00313C87">
      <w:pPr>
        <w:pStyle w:val="Title2"/>
        <w:jc w:val="left"/>
      </w:pPr>
    </w:p>
    <w:p w14:paraId="2965ACA6" w14:textId="77777777" w:rsidR="000C78B4" w:rsidRDefault="000C78B4" w:rsidP="00313C87">
      <w:pPr>
        <w:pStyle w:val="Title2"/>
        <w:jc w:val="left"/>
      </w:pPr>
    </w:p>
    <w:p w14:paraId="31487FE1" w14:textId="79D6B6C5" w:rsidR="00CE3E61" w:rsidRPr="00017AFB" w:rsidRDefault="00CE3E61" w:rsidP="00CE3E61">
      <w:pPr>
        <w:pStyle w:val="Title2"/>
      </w:pPr>
      <w:r w:rsidRPr="00017AFB">
        <w:lastRenderedPageBreak/>
        <w:t xml:space="preserve">Insert Records to </w:t>
      </w:r>
      <w:r w:rsidRPr="00017AFB">
        <w:t>Message-</w:t>
      </w:r>
      <w:r w:rsidRPr="00017AFB">
        <w:t>Image Table</w:t>
      </w:r>
    </w:p>
    <w:p w14:paraId="486E4A26" w14:textId="54C8D51E" w:rsidR="00CE3E61" w:rsidRDefault="00CE3E61" w:rsidP="00CE3E61">
      <w:pPr>
        <w:pStyle w:val="Title2"/>
        <w:jc w:val="left"/>
      </w:pPr>
      <w:r w:rsidRPr="00CE3E61">
        <w:t>Our next task</w:t>
      </w:r>
      <w:r>
        <w:t xml:space="preserve"> is to insert 5 new records in the </w:t>
      </w:r>
      <w:proofErr w:type="spellStart"/>
      <w:r>
        <w:t>message_image</w:t>
      </w:r>
      <w:proofErr w:type="spellEnd"/>
      <w:r>
        <w:t xml:space="preserve"> table.  One of the records must include Michael </w:t>
      </w:r>
      <w:proofErr w:type="spellStart"/>
      <w:r>
        <w:t>Phelp’s</w:t>
      </w:r>
      <w:proofErr w:type="spellEnd"/>
      <w:r>
        <w:t xml:space="preserve"> and at least one image and at least one </w:t>
      </w:r>
      <w:r w:rsidR="000C78B4">
        <w:t>record</w:t>
      </w:r>
      <w:r>
        <w:t xml:space="preserve"> must include multiple images.  As a refresher the table information is shown below.</w:t>
      </w:r>
    </w:p>
    <w:p w14:paraId="1AD9548A" w14:textId="704A3740" w:rsidR="00CE3E61" w:rsidRDefault="00CE3E61" w:rsidP="00CE3E61">
      <w:pPr>
        <w:pStyle w:val="Title2"/>
        <w:jc w:val="left"/>
      </w:pPr>
      <w:r>
        <w:rPr>
          <w:noProof/>
        </w:rPr>
        <w:drawing>
          <wp:inline distT="0" distB="0" distL="0" distR="0" wp14:anchorId="5ED09E7A" wp14:editId="045C9EF1">
            <wp:extent cx="5905500" cy="5219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05500" cy="5219700"/>
                    </a:xfrm>
                    <a:prstGeom prst="rect">
                      <a:avLst/>
                    </a:prstGeom>
                  </pic:spPr>
                </pic:pic>
              </a:graphicData>
            </a:graphic>
          </wp:inline>
        </w:drawing>
      </w:r>
    </w:p>
    <w:p w14:paraId="6A3678D3" w14:textId="75569E27" w:rsidR="00CE3E61" w:rsidRDefault="00CE3E61" w:rsidP="00CE3E61">
      <w:pPr>
        <w:pStyle w:val="Title2"/>
        <w:jc w:val="left"/>
      </w:pPr>
      <w:r>
        <w:t>SELECT statements were also ran to review table data prior to completing the task.</w:t>
      </w:r>
    </w:p>
    <w:p w14:paraId="16FE3DD9" w14:textId="61C79FDA" w:rsidR="00CE3E61" w:rsidRDefault="00CE3E61" w:rsidP="00CE3E61">
      <w:pPr>
        <w:pStyle w:val="Title2"/>
        <w:jc w:val="left"/>
      </w:pPr>
      <w:r>
        <w:rPr>
          <w:noProof/>
        </w:rPr>
        <w:lastRenderedPageBreak/>
        <w:drawing>
          <wp:inline distT="0" distB="0" distL="0" distR="0" wp14:anchorId="7A345DE9" wp14:editId="4A2AA9F9">
            <wp:extent cx="5943600" cy="3158490"/>
            <wp:effectExtent l="0" t="0" r="0"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158490"/>
                    </a:xfrm>
                    <a:prstGeom prst="rect">
                      <a:avLst/>
                    </a:prstGeom>
                  </pic:spPr>
                </pic:pic>
              </a:graphicData>
            </a:graphic>
          </wp:inline>
        </w:drawing>
      </w:r>
    </w:p>
    <w:p w14:paraId="424C6BB3" w14:textId="63E72EF9" w:rsidR="00CE3E61" w:rsidRDefault="007C75A4" w:rsidP="00CE3E61">
      <w:pPr>
        <w:pStyle w:val="Title2"/>
        <w:jc w:val="left"/>
      </w:pPr>
      <w:r>
        <w:t xml:space="preserve">As seen in the SHOW COLUMNS FROM </w:t>
      </w:r>
      <w:proofErr w:type="spellStart"/>
      <w:r>
        <w:t>message_image</w:t>
      </w:r>
      <w:proofErr w:type="spellEnd"/>
      <w:r>
        <w:t xml:space="preserve"> statement the two columns that need to be added are </w:t>
      </w:r>
      <w:proofErr w:type="spellStart"/>
      <w:r>
        <w:t>message_id</w:t>
      </w:r>
      <w:proofErr w:type="spellEnd"/>
      <w:r>
        <w:t xml:space="preserve"> and </w:t>
      </w:r>
      <w:proofErr w:type="spellStart"/>
      <w:r>
        <w:t>image_id</w:t>
      </w:r>
      <w:proofErr w:type="spellEnd"/>
      <w:r>
        <w:t xml:space="preserve">.  Both columns are required and have a data type of INT, and a MAX size of 8.  Both </w:t>
      </w:r>
      <w:proofErr w:type="spellStart"/>
      <w:r>
        <w:t>message_id</w:t>
      </w:r>
      <w:proofErr w:type="spellEnd"/>
      <w:r>
        <w:t xml:space="preserve"> and </w:t>
      </w:r>
      <w:proofErr w:type="spellStart"/>
      <w:r>
        <w:t>image_id</w:t>
      </w:r>
      <w:proofErr w:type="spellEnd"/>
      <w:r>
        <w:t xml:space="preserve"> have FOREIGN KEY </w:t>
      </w:r>
      <w:r w:rsidR="004740D5">
        <w:t xml:space="preserve">references as well.  This can be seen by running the SHOW CREATE TABLE </w:t>
      </w:r>
      <w:proofErr w:type="spellStart"/>
      <w:r w:rsidR="004740D5">
        <w:t>message_image</w:t>
      </w:r>
      <w:proofErr w:type="spellEnd"/>
      <w:r w:rsidR="004740D5">
        <w:t xml:space="preserve"> statement as shown below.</w:t>
      </w:r>
    </w:p>
    <w:p w14:paraId="3701E1CC" w14:textId="1F119E15" w:rsidR="004740D5" w:rsidRDefault="004740D5" w:rsidP="00CE3E61">
      <w:pPr>
        <w:pStyle w:val="Title2"/>
        <w:jc w:val="left"/>
      </w:pPr>
      <w:r>
        <w:rPr>
          <w:noProof/>
        </w:rPr>
        <w:drawing>
          <wp:inline distT="0" distB="0" distL="0" distR="0" wp14:anchorId="45736222" wp14:editId="1464F4BF">
            <wp:extent cx="5943600" cy="27813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781300"/>
                    </a:xfrm>
                    <a:prstGeom prst="rect">
                      <a:avLst/>
                    </a:prstGeom>
                  </pic:spPr>
                </pic:pic>
              </a:graphicData>
            </a:graphic>
          </wp:inline>
        </w:drawing>
      </w:r>
    </w:p>
    <w:p w14:paraId="01EA5AD6" w14:textId="77777777" w:rsidR="004740D5" w:rsidRDefault="004740D5" w:rsidP="00CE3E61">
      <w:pPr>
        <w:pStyle w:val="Title2"/>
        <w:jc w:val="left"/>
      </w:pPr>
    </w:p>
    <w:p w14:paraId="214A1301" w14:textId="49224F0B" w:rsidR="004740D5" w:rsidRDefault="004740D5" w:rsidP="00CE3E61">
      <w:pPr>
        <w:pStyle w:val="Title2"/>
        <w:jc w:val="left"/>
      </w:pPr>
      <w:r>
        <w:lastRenderedPageBreak/>
        <w:t xml:space="preserve">The following is the plan for the records that will be added.  As seen in the table there is a </w:t>
      </w:r>
      <w:r w:rsidR="000C78B4">
        <w:t>m</w:t>
      </w:r>
      <w:r>
        <w:t>essage from Michael Phelps and a message with multiple images.</w:t>
      </w:r>
    </w:p>
    <w:tbl>
      <w:tblPr>
        <w:tblW w:w="4600" w:type="dxa"/>
        <w:tblLook w:val="04A0" w:firstRow="1" w:lastRow="0" w:firstColumn="1" w:lastColumn="0" w:noHBand="0" w:noVBand="1"/>
      </w:tblPr>
      <w:tblGrid>
        <w:gridCol w:w="1287"/>
        <w:gridCol w:w="1059"/>
        <w:gridCol w:w="2440"/>
      </w:tblGrid>
      <w:tr w:rsidR="004740D5" w:rsidRPr="004740D5" w14:paraId="069CDEE0" w14:textId="77777777" w:rsidTr="004740D5">
        <w:trPr>
          <w:trHeight w:val="315"/>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0EA9E4F" w14:textId="77777777" w:rsidR="004740D5" w:rsidRPr="004740D5" w:rsidRDefault="004740D5" w:rsidP="004740D5">
            <w:pPr>
              <w:spacing w:line="240" w:lineRule="auto"/>
              <w:ind w:firstLine="0"/>
              <w:jc w:val="center"/>
              <w:rPr>
                <w:rFonts w:ascii="Calibri" w:eastAsia="Times New Roman" w:hAnsi="Calibri" w:cs="Calibri"/>
                <w:b/>
                <w:bCs/>
                <w:color w:val="000000"/>
                <w:kern w:val="0"/>
                <w:sz w:val="22"/>
                <w:szCs w:val="22"/>
                <w:lang w:eastAsia="en-US"/>
              </w:rPr>
            </w:pPr>
            <w:proofErr w:type="spellStart"/>
            <w:r w:rsidRPr="004740D5">
              <w:rPr>
                <w:rFonts w:ascii="Calibri" w:eastAsia="Times New Roman" w:hAnsi="Calibri" w:cs="Calibri"/>
                <w:b/>
                <w:bCs/>
                <w:color w:val="000000"/>
                <w:kern w:val="0"/>
                <w:sz w:val="22"/>
                <w:szCs w:val="22"/>
                <w:lang w:eastAsia="en-US"/>
              </w:rPr>
              <w:t>message_id</w:t>
            </w:r>
            <w:proofErr w:type="spellEnd"/>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53C81F01" w14:textId="77777777" w:rsidR="004740D5" w:rsidRPr="004740D5" w:rsidRDefault="004740D5" w:rsidP="004740D5">
            <w:pPr>
              <w:spacing w:line="240" w:lineRule="auto"/>
              <w:ind w:firstLine="0"/>
              <w:jc w:val="center"/>
              <w:rPr>
                <w:rFonts w:ascii="Calibri" w:eastAsia="Times New Roman" w:hAnsi="Calibri" w:cs="Calibri"/>
                <w:b/>
                <w:bCs/>
                <w:color w:val="000000"/>
                <w:kern w:val="0"/>
                <w:sz w:val="22"/>
                <w:szCs w:val="22"/>
                <w:lang w:eastAsia="en-US"/>
              </w:rPr>
            </w:pPr>
            <w:proofErr w:type="spellStart"/>
            <w:r w:rsidRPr="004740D5">
              <w:rPr>
                <w:rFonts w:ascii="Calibri" w:eastAsia="Times New Roman" w:hAnsi="Calibri" w:cs="Calibri"/>
                <w:b/>
                <w:bCs/>
                <w:color w:val="000000"/>
                <w:kern w:val="0"/>
                <w:sz w:val="22"/>
                <w:szCs w:val="22"/>
                <w:lang w:eastAsia="en-US"/>
              </w:rPr>
              <w:t>Image_id</w:t>
            </w:r>
            <w:proofErr w:type="spellEnd"/>
          </w:p>
        </w:tc>
        <w:tc>
          <w:tcPr>
            <w:tcW w:w="2440" w:type="dxa"/>
            <w:tcBorders>
              <w:top w:val="single" w:sz="8" w:space="0" w:color="auto"/>
              <w:left w:val="nil"/>
              <w:bottom w:val="single" w:sz="8" w:space="0" w:color="auto"/>
              <w:right w:val="single" w:sz="8" w:space="0" w:color="auto"/>
            </w:tcBorders>
            <w:shd w:val="clear" w:color="auto" w:fill="auto"/>
            <w:noWrap/>
            <w:vAlign w:val="bottom"/>
            <w:hideMark/>
          </w:tcPr>
          <w:p w14:paraId="3F5A4F31" w14:textId="77777777" w:rsidR="004740D5" w:rsidRPr="004740D5" w:rsidRDefault="004740D5" w:rsidP="004740D5">
            <w:pPr>
              <w:spacing w:line="240" w:lineRule="auto"/>
              <w:ind w:firstLine="0"/>
              <w:jc w:val="center"/>
              <w:rPr>
                <w:rFonts w:ascii="Calibri" w:eastAsia="Times New Roman" w:hAnsi="Calibri" w:cs="Calibri"/>
                <w:b/>
                <w:bCs/>
                <w:color w:val="000000"/>
                <w:kern w:val="0"/>
                <w:sz w:val="22"/>
                <w:szCs w:val="22"/>
                <w:lang w:eastAsia="en-US"/>
              </w:rPr>
            </w:pPr>
            <w:r w:rsidRPr="004740D5">
              <w:rPr>
                <w:rFonts w:ascii="Calibri" w:eastAsia="Times New Roman" w:hAnsi="Calibri" w:cs="Calibri"/>
                <w:b/>
                <w:bCs/>
                <w:color w:val="000000"/>
                <w:kern w:val="0"/>
                <w:sz w:val="22"/>
                <w:szCs w:val="22"/>
                <w:lang w:eastAsia="en-US"/>
              </w:rPr>
              <w:t>Notes</w:t>
            </w:r>
          </w:p>
        </w:tc>
      </w:tr>
      <w:tr w:rsidR="004740D5" w:rsidRPr="004740D5" w14:paraId="6E882D40" w14:textId="77777777" w:rsidTr="004740D5">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B1EE335"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AFF4C0E"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3</w:t>
            </w:r>
          </w:p>
        </w:tc>
        <w:tc>
          <w:tcPr>
            <w:tcW w:w="2440" w:type="dxa"/>
            <w:tcBorders>
              <w:top w:val="nil"/>
              <w:left w:val="nil"/>
              <w:bottom w:val="single" w:sz="4" w:space="0" w:color="auto"/>
              <w:right w:val="single" w:sz="8" w:space="0" w:color="auto"/>
            </w:tcBorders>
            <w:shd w:val="clear" w:color="auto" w:fill="auto"/>
            <w:noWrap/>
            <w:vAlign w:val="bottom"/>
            <w:hideMark/>
          </w:tcPr>
          <w:p w14:paraId="2F15B331"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MP Message w/ Image</w:t>
            </w:r>
          </w:p>
        </w:tc>
      </w:tr>
      <w:tr w:rsidR="004740D5" w:rsidRPr="004740D5" w14:paraId="5FE45C27" w14:textId="77777777" w:rsidTr="004740D5">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93CD0E8"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D273A69"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1</w:t>
            </w:r>
          </w:p>
        </w:tc>
        <w:tc>
          <w:tcPr>
            <w:tcW w:w="2440" w:type="dxa"/>
            <w:tcBorders>
              <w:top w:val="nil"/>
              <w:left w:val="nil"/>
              <w:bottom w:val="single" w:sz="4" w:space="0" w:color="auto"/>
              <w:right w:val="single" w:sz="8" w:space="0" w:color="auto"/>
            </w:tcBorders>
            <w:shd w:val="clear" w:color="auto" w:fill="auto"/>
            <w:noWrap/>
            <w:vAlign w:val="bottom"/>
            <w:hideMark/>
          </w:tcPr>
          <w:p w14:paraId="54F897CC"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 </w:t>
            </w:r>
          </w:p>
        </w:tc>
      </w:tr>
      <w:tr w:rsidR="004740D5" w:rsidRPr="004740D5" w14:paraId="35EC1583" w14:textId="77777777" w:rsidTr="004740D5">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6B02559"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E95B7BA"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2</w:t>
            </w:r>
          </w:p>
        </w:tc>
        <w:tc>
          <w:tcPr>
            <w:tcW w:w="2440" w:type="dxa"/>
            <w:tcBorders>
              <w:top w:val="nil"/>
              <w:left w:val="nil"/>
              <w:bottom w:val="single" w:sz="4" w:space="0" w:color="auto"/>
              <w:right w:val="single" w:sz="8" w:space="0" w:color="auto"/>
            </w:tcBorders>
            <w:shd w:val="clear" w:color="auto" w:fill="auto"/>
            <w:noWrap/>
            <w:vAlign w:val="bottom"/>
            <w:hideMark/>
          </w:tcPr>
          <w:p w14:paraId="10B61FBB"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 </w:t>
            </w:r>
          </w:p>
        </w:tc>
      </w:tr>
      <w:tr w:rsidR="004740D5" w:rsidRPr="004740D5" w14:paraId="5EA57408" w14:textId="77777777" w:rsidTr="004740D5">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3D020E7E"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2F2D1B1"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4</w:t>
            </w:r>
          </w:p>
        </w:tc>
        <w:tc>
          <w:tcPr>
            <w:tcW w:w="2440" w:type="dxa"/>
            <w:tcBorders>
              <w:top w:val="nil"/>
              <w:left w:val="nil"/>
              <w:bottom w:val="single" w:sz="4" w:space="0" w:color="auto"/>
              <w:right w:val="single" w:sz="8" w:space="0" w:color="auto"/>
            </w:tcBorders>
            <w:shd w:val="clear" w:color="auto" w:fill="auto"/>
            <w:noWrap/>
            <w:vAlign w:val="bottom"/>
            <w:hideMark/>
          </w:tcPr>
          <w:p w14:paraId="08632595"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Message w/ multi-image</w:t>
            </w:r>
          </w:p>
        </w:tc>
      </w:tr>
      <w:tr w:rsidR="004740D5" w:rsidRPr="004740D5" w14:paraId="4D7ED0BB" w14:textId="77777777" w:rsidTr="004740D5">
        <w:trPr>
          <w:trHeight w:val="315"/>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0C614BDF"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5</w:t>
            </w:r>
          </w:p>
        </w:tc>
        <w:tc>
          <w:tcPr>
            <w:tcW w:w="960" w:type="dxa"/>
            <w:tcBorders>
              <w:top w:val="nil"/>
              <w:left w:val="nil"/>
              <w:bottom w:val="single" w:sz="8" w:space="0" w:color="auto"/>
              <w:right w:val="single" w:sz="4" w:space="0" w:color="auto"/>
            </w:tcBorders>
            <w:shd w:val="clear" w:color="auto" w:fill="auto"/>
            <w:noWrap/>
            <w:vAlign w:val="bottom"/>
            <w:hideMark/>
          </w:tcPr>
          <w:p w14:paraId="0BA8723F"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5</w:t>
            </w:r>
          </w:p>
        </w:tc>
        <w:tc>
          <w:tcPr>
            <w:tcW w:w="2440" w:type="dxa"/>
            <w:tcBorders>
              <w:top w:val="nil"/>
              <w:left w:val="nil"/>
              <w:bottom w:val="single" w:sz="8" w:space="0" w:color="auto"/>
              <w:right w:val="single" w:sz="8" w:space="0" w:color="auto"/>
            </w:tcBorders>
            <w:shd w:val="clear" w:color="auto" w:fill="auto"/>
            <w:noWrap/>
            <w:vAlign w:val="bottom"/>
            <w:hideMark/>
          </w:tcPr>
          <w:p w14:paraId="58339242" w14:textId="77777777" w:rsidR="004740D5" w:rsidRPr="004740D5" w:rsidRDefault="004740D5" w:rsidP="004740D5">
            <w:pPr>
              <w:spacing w:line="240" w:lineRule="auto"/>
              <w:ind w:firstLine="0"/>
              <w:jc w:val="center"/>
              <w:rPr>
                <w:rFonts w:ascii="Calibri" w:eastAsia="Times New Roman" w:hAnsi="Calibri" w:cs="Calibri"/>
                <w:color w:val="000000"/>
                <w:kern w:val="0"/>
                <w:sz w:val="22"/>
                <w:szCs w:val="22"/>
                <w:lang w:eastAsia="en-US"/>
              </w:rPr>
            </w:pPr>
            <w:r w:rsidRPr="004740D5">
              <w:rPr>
                <w:rFonts w:ascii="Calibri" w:eastAsia="Times New Roman" w:hAnsi="Calibri" w:cs="Calibri"/>
                <w:color w:val="000000"/>
                <w:kern w:val="0"/>
                <w:sz w:val="22"/>
                <w:szCs w:val="22"/>
                <w:lang w:eastAsia="en-US"/>
              </w:rPr>
              <w:t>Message w/ multi-image</w:t>
            </w:r>
          </w:p>
        </w:tc>
      </w:tr>
    </w:tbl>
    <w:p w14:paraId="5B4A4AE9" w14:textId="151A7F36" w:rsidR="004740D5" w:rsidRDefault="004740D5" w:rsidP="00CE3E61">
      <w:pPr>
        <w:pStyle w:val="Title2"/>
        <w:jc w:val="left"/>
      </w:pPr>
    </w:p>
    <w:p w14:paraId="348EF5F6" w14:textId="35AA44ED" w:rsidR="004740D5" w:rsidRDefault="004740D5" w:rsidP="00CE3E61">
      <w:pPr>
        <w:pStyle w:val="Title2"/>
        <w:jc w:val="left"/>
      </w:pPr>
      <w:r>
        <w:t>The following statement was utilized to create the records.</w:t>
      </w:r>
    </w:p>
    <w:p w14:paraId="60230EB7" w14:textId="2432ECE7" w:rsidR="004740D5" w:rsidRDefault="004740D5" w:rsidP="00CE3E61">
      <w:pPr>
        <w:pStyle w:val="Title2"/>
        <w:jc w:val="left"/>
      </w:pPr>
      <w:r>
        <w:rPr>
          <w:noProof/>
        </w:rPr>
        <w:drawing>
          <wp:inline distT="0" distB="0" distL="0" distR="0" wp14:anchorId="3010F322" wp14:editId="154C1E4B">
            <wp:extent cx="5305425" cy="15906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05425" cy="1590675"/>
                    </a:xfrm>
                    <a:prstGeom prst="rect">
                      <a:avLst/>
                    </a:prstGeom>
                  </pic:spPr>
                </pic:pic>
              </a:graphicData>
            </a:graphic>
          </wp:inline>
        </w:drawing>
      </w:r>
    </w:p>
    <w:p w14:paraId="50B72299" w14:textId="71FCAC01" w:rsidR="004740D5" w:rsidRDefault="004740D5" w:rsidP="00CE3E61">
      <w:pPr>
        <w:pStyle w:val="Title2"/>
        <w:jc w:val="left"/>
      </w:pPr>
      <w:r>
        <w:t xml:space="preserve">As seen from the above the statement was successful, 5 rows were affected, there were no warnings and the </w:t>
      </w:r>
      <w:r w:rsidR="00954FE9">
        <w:t>execution took 0.04 sec.  Running the SELECT statement below show the records were created.</w:t>
      </w:r>
    </w:p>
    <w:p w14:paraId="055F9BFA" w14:textId="443F2D84" w:rsidR="00954FE9" w:rsidRDefault="00954FE9" w:rsidP="00CE3E61">
      <w:pPr>
        <w:pStyle w:val="Title2"/>
        <w:jc w:val="left"/>
      </w:pPr>
      <w:r>
        <w:rPr>
          <w:noProof/>
        </w:rPr>
        <w:drawing>
          <wp:inline distT="0" distB="0" distL="0" distR="0" wp14:anchorId="106CB9B8" wp14:editId="361D868F">
            <wp:extent cx="2886075" cy="202882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86075" cy="2028825"/>
                    </a:xfrm>
                    <a:prstGeom prst="rect">
                      <a:avLst/>
                    </a:prstGeom>
                  </pic:spPr>
                </pic:pic>
              </a:graphicData>
            </a:graphic>
          </wp:inline>
        </w:drawing>
      </w:r>
    </w:p>
    <w:p w14:paraId="46C1F699" w14:textId="1A1E16AA" w:rsidR="000C78B4" w:rsidRDefault="000C78B4" w:rsidP="00CE3E61">
      <w:pPr>
        <w:pStyle w:val="Title2"/>
        <w:jc w:val="left"/>
      </w:pPr>
    </w:p>
    <w:p w14:paraId="0F582B63" w14:textId="77777777" w:rsidR="000C78B4" w:rsidRDefault="000C78B4" w:rsidP="00CE3E61">
      <w:pPr>
        <w:pStyle w:val="Title2"/>
        <w:jc w:val="left"/>
      </w:pPr>
    </w:p>
    <w:p w14:paraId="14B6264F" w14:textId="66F0EA87" w:rsidR="00017AFB" w:rsidRPr="00960438" w:rsidRDefault="00017AFB" w:rsidP="00017AFB">
      <w:pPr>
        <w:pStyle w:val="Title2"/>
      </w:pPr>
      <w:r w:rsidRPr="00960438">
        <w:lastRenderedPageBreak/>
        <w:t>Find all the Records that Michael Phelps Sent</w:t>
      </w:r>
    </w:p>
    <w:p w14:paraId="3E16C15A" w14:textId="07E225BA" w:rsidR="00017AFB" w:rsidRDefault="006D3D2D" w:rsidP="006D3D2D">
      <w:pPr>
        <w:pStyle w:val="Title2"/>
        <w:jc w:val="left"/>
      </w:pPr>
      <w:r w:rsidRPr="006D3D2D">
        <w:t>Our next</w:t>
      </w:r>
      <w:r>
        <w:t xml:space="preserve"> requirement is to SELECT all the messages that Michael Phelps sent.  We are also required to utilize the WHERE clause to set the conditions for the query.  As part of the output we need to include the following columns.</w:t>
      </w:r>
    </w:p>
    <w:p w14:paraId="598BC944" w14:textId="77777777" w:rsidR="006D3D2D" w:rsidRDefault="006D3D2D" w:rsidP="006D3D2D">
      <w:pPr>
        <w:pStyle w:val="Title2"/>
        <w:numPr>
          <w:ilvl w:val="0"/>
          <w:numId w:val="19"/>
        </w:numPr>
        <w:spacing w:line="240" w:lineRule="auto"/>
        <w:jc w:val="left"/>
      </w:pPr>
      <w:r>
        <w:t>Sender's first name</w:t>
      </w:r>
    </w:p>
    <w:p w14:paraId="62B52186" w14:textId="77777777" w:rsidR="006D3D2D" w:rsidRDefault="006D3D2D" w:rsidP="006D3D2D">
      <w:pPr>
        <w:pStyle w:val="Title2"/>
        <w:numPr>
          <w:ilvl w:val="0"/>
          <w:numId w:val="19"/>
        </w:numPr>
        <w:spacing w:line="240" w:lineRule="auto"/>
        <w:jc w:val="left"/>
      </w:pPr>
      <w:r>
        <w:t>Sender's last name</w:t>
      </w:r>
    </w:p>
    <w:p w14:paraId="59D3FA21" w14:textId="77777777" w:rsidR="006D3D2D" w:rsidRDefault="006D3D2D" w:rsidP="006D3D2D">
      <w:pPr>
        <w:pStyle w:val="Title2"/>
        <w:numPr>
          <w:ilvl w:val="0"/>
          <w:numId w:val="19"/>
        </w:numPr>
        <w:spacing w:line="240" w:lineRule="auto"/>
        <w:jc w:val="left"/>
      </w:pPr>
      <w:r>
        <w:t>Receiver's first name</w:t>
      </w:r>
    </w:p>
    <w:p w14:paraId="342FA5C5" w14:textId="77777777" w:rsidR="006D3D2D" w:rsidRDefault="006D3D2D" w:rsidP="006D3D2D">
      <w:pPr>
        <w:pStyle w:val="Title2"/>
        <w:numPr>
          <w:ilvl w:val="0"/>
          <w:numId w:val="19"/>
        </w:numPr>
        <w:spacing w:line="240" w:lineRule="auto"/>
        <w:jc w:val="left"/>
      </w:pPr>
      <w:r>
        <w:t>Receiver's last name</w:t>
      </w:r>
    </w:p>
    <w:p w14:paraId="22F751FB" w14:textId="77777777" w:rsidR="006D3D2D" w:rsidRDefault="006D3D2D" w:rsidP="006D3D2D">
      <w:pPr>
        <w:pStyle w:val="Title2"/>
        <w:numPr>
          <w:ilvl w:val="0"/>
          <w:numId w:val="19"/>
        </w:numPr>
        <w:spacing w:line="240" w:lineRule="auto"/>
        <w:jc w:val="left"/>
      </w:pPr>
      <w:r>
        <w:t>Message ID</w:t>
      </w:r>
    </w:p>
    <w:p w14:paraId="0510D4BE" w14:textId="77777777" w:rsidR="006D3D2D" w:rsidRDefault="006D3D2D" w:rsidP="006D3D2D">
      <w:pPr>
        <w:pStyle w:val="Title2"/>
        <w:numPr>
          <w:ilvl w:val="0"/>
          <w:numId w:val="19"/>
        </w:numPr>
        <w:spacing w:line="240" w:lineRule="auto"/>
        <w:jc w:val="left"/>
      </w:pPr>
      <w:r>
        <w:t>Message</w:t>
      </w:r>
    </w:p>
    <w:p w14:paraId="02FA70D3" w14:textId="71BE263B" w:rsidR="004740D5" w:rsidRPr="00CE3E61" w:rsidRDefault="006D3D2D" w:rsidP="006D3D2D">
      <w:pPr>
        <w:pStyle w:val="Title2"/>
        <w:numPr>
          <w:ilvl w:val="0"/>
          <w:numId w:val="19"/>
        </w:numPr>
        <w:spacing w:line="240" w:lineRule="auto"/>
        <w:jc w:val="left"/>
      </w:pPr>
      <w:r>
        <w:t>Message Timestamp</w:t>
      </w:r>
    </w:p>
    <w:p w14:paraId="2C7D828A" w14:textId="40ED7B82" w:rsidR="002B55A7" w:rsidRDefault="002B55A7" w:rsidP="00684AB3">
      <w:pPr>
        <w:pStyle w:val="Title2"/>
        <w:tabs>
          <w:tab w:val="left" w:pos="4110"/>
        </w:tabs>
        <w:jc w:val="left"/>
      </w:pPr>
    </w:p>
    <w:p w14:paraId="71A8082F" w14:textId="08517722" w:rsidR="00684AB3" w:rsidRDefault="00684AB3" w:rsidP="00684AB3">
      <w:pPr>
        <w:pStyle w:val="Title2"/>
        <w:tabs>
          <w:tab w:val="left" w:pos="4110"/>
        </w:tabs>
        <w:jc w:val="left"/>
      </w:pPr>
      <w:r>
        <w:t>Below is the statement that was used to fulfill the requirements.</w:t>
      </w:r>
    </w:p>
    <w:p w14:paraId="38540FD2" w14:textId="00576352" w:rsidR="00BA745B" w:rsidRDefault="00BA745B" w:rsidP="00684AB3">
      <w:pPr>
        <w:pStyle w:val="Title2"/>
        <w:tabs>
          <w:tab w:val="left" w:pos="4110"/>
        </w:tabs>
        <w:jc w:val="left"/>
      </w:pPr>
      <w:r>
        <w:rPr>
          <w:noProof/>
        </w:rPr>
        <w:drawing>
          <wp:inline distT="0" distB="0" distL="0" distR="0" wp14:anchorId="3389EC66" wp14:editId="3C932B8D">
            <wp:extent cx="5943600" cy="926465"/>
            <wp:effectExtent l="0" t="0" r="0" b="698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926465"/>
                    </a:xfrm>
                    <a:prstGeom prst="rect">
                      <a:avLst/>
                    </a:prstGeom>
                  </pic:spPr>
                </pic:pic>
              </a:graphicData>
            </a:graphic>
          </wp:inline>
        </w:drawing>
      </w:r>
    </w:p>
    <w:p w14:paraId="7253B568" w14:textId="77CF99AE" w:rsidR="00165AD3" w:rsidRDefault="00BA745B" w:rsidP="00BA745B">
      <w:pPr>
        <w:pStyle w:val="Title2"/>
        <w:tabs>
          <w:tab w:val="left" w:pos="4110"/>
        </w:tabs>
        <w:jc w:val="left"/>
        <w:rPr>
          <w:noProof/>
        </w:rPr>
      </w:pPr>
      <w:r>
        <w:rPr>
          <w:noProof/>
        </w:rPr>
        <w:t>As seen above, I used an alias for the person table to ensure I was able to lookup both the sender and receiver information.  I also utilized AS in the main SELECT statement to rename the columns.  The main WHERE clause enusres that sender_id is the same in the message and person table so that we can filter for sender.first_name = ‘Michael’ AND sender.last_name = ‘Phelps’.  The results of the above are shown below.</w:t>
      </w:r>
    </w:p>
    <w:p w14:paraId="5ED28DAD" w14:textId="6C9DCF04" w:rsidR="00313C87" w:rsidRDefault="00BA745B" w:rsidP="00587219">
      <w:pPr>
        <w:pStyle w:val="Title2"/>
        <w:jc w:val="left"/>
        <w:rPr>
          <w:highlight w:val="yellow"/>
        </w:rPr>
      </w:pPr>
      <w:r>
        <w:rPr>
          <w:noProof/>
        </w:rPr>
        <w:drawing>
          <wp:inline distT="0" distB="0" distL="0" distR="0" wp14:anchorId="7D1BC6BC" wp14:editId="7F01EF97">
            <wp:extent cx="5943600" cy="61468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614680"/>
                    </a:xfrm>
                    <a:prstGeom prst="rect">
                      <a:avLst/>
                    </a:prstGeom>
                  </pic:spPr>
                </pic:pic>
              </a:graphicData>
            </a:graphic>
          </wp:inline>
        </w:drawing>
      </w:r>
    </w:p>
    <w:p w14:paraId="10F4F80E" w14:textId="188C44F0" w:rsidR="00960438" w:rsidRPr="006E625A" w:rsidRDefault="00960438" w:rsidP="00960438">
      <w:pPr>
        <w:pStyle w:val="Title2"/>
      </w:pPr>
      <w:r w:rsidRPr="006E625A">
        <w:t xml:space="preserve">Find </w:t>
      </w:r>
      <w:r w:rsidRPr="006E625A">
        <w:t>the Number of Messages Sent for Every Person</w:t>
      </w:r>
    </w:p>
    <w:p w14:paraId="583D5BBD" w14:textId="7CD1AC30" w:rsidR="00960438" w:rsidRDefault="00960438" w:rsidP="00960438">
      <w:pPr>
        <w:pStyle w:val="Title2"/>
        <w:jc w:val="left"/>
      </w:pPr>
      <w:r w:rsidRPr="00960438">
        <w:lastRenderedPageBreak/>
        <w:t>For this task</w:t>
      </w:r>
      <w:r>
        <w:t xml:space="preserve"> we are asked to COUNT the number of messages sent for every person.  </w:t>
      </w:r>
      <w:r w:rsidR="0065253C">
        <w:t>Like</w:t>
      </w:r>
      <w:r>
        <w:t xml:space="preserve"> the last task</w:t>
      </w:r>
      <w:r w:rsidR="0065253C">
        <w:t xml:space="preserve"> we must use the WHERE clause to set the conditions for the query.  As part of the output we need to display the following columns.</w:t>
      </w:r>
    </w:p>
    <w:p w14:paraId="12C7ABD8" w14:textId="6290C440" w:rsidR="0065253C" w:rsidRDefault="0065253C" w:rsidP="0065253C">
      <w:pPr>
        <w:pStyle w:val="Title2"/>
        <w:numPr>
          <w:ilvl w:val="0"/>
          <w:numId w:val="20"/>
        </w:numPr>
        <w:spacing w:line="240" w:lineRule="auto"/>
        <w:jc w:val="left"/>
      </w:pPr>
      <w:r>
        <w:t>Count of messages</w:t>
      </w:r>
    </w:p>
    <w:p w14:paraId="66C5BD4A" w14:textId="0BDA2342" w:rsidR="0065253C" w:rsidRDefault="0065253C" w:rsidP="0065253C">
      <w:pPr>
        <w:pStyle w:val="Title2"/>
        <w:numPr>
          <w:ilvl w:val="0"/>
          <w:numId w:val="20"/>
        </w:numPr>
        <w:spacing w:line="240" w:lineRule="auto"/>
        <w:jc w:val="left"/>
      </w:pPr>
      <w:r>
        <w:t>Person ID</w:t>
      </w:r>
    </w:p>
    <w:p w14:paraId="4A874E27" w14:textId="1E13299B" w:rsidR="0065253C" w:rsidRDefault="0065253C" w:rsidP="0065253C">
      <w:pPr>
        <w:pStyle w:val="Title2"/>
        <w:numPr>
          <w:ilvl w:val="0"/>
          <w:numId w:val="20"/>
        </w:numPr>
        <w:spacing w:line="240" w:lineRule="auto"/>
        <w:jc w:val="left"/>
      </w:pPr>
      <w:r>
        <w:t>First Name</w:t>
      </w:r>
    </w:p>
    <w:p w14:paraId="602FF074" w14:textId="4F8628EE" w:rsidR="0065253C" w:rsidRDefault="0065253C" w:rsidP="0065253C">
      <w:pPr>
        <w:pStyle w:val="Title2"/>
        <w:numPr>
          <w:ilvl w:val="0"/>
          <w:numId w:val="20"/>
        </w:numPr>
        <w:spacing w:line="240" w:lineRule="auto"/>
        <w:jc w:val="left"/>
      </w:pPr>
      <w:r>
        <w:t>Last Name</w:t>
      </w:r>
    </w:p>
    <w:p w14:paraId="68DD058E" w14:textId="022B034A" w:rsidR="0065253C" w:rsidRDefault="0065253C" w:rsidP="0065253C">
      <w:pPr>
        <w:pStyle w:val="Title2"/>
        <w:spacing w:line="240" w:lineRule="auto"/>
        <w:jc w:val="left"/>
      </w:pPr>
    </w:p>
    <w:p w14:paraId="4729D42C" w14:textId="722A0AC4" w:rsidR="0065253C" w:rsidRDefault="0065253C" w:rsidP="0065253C">
      <w:pPr>
        <w:pStyle w:val="Title2"/>
        <w:jc w:val="left"/>
      </w:pPr>
      <w:r>
        <w:t>Below is the statement that was used to fulfill the requirements.</w:t>
      </w:r>
    </w:p>
    <w:p w14:paraId="51EBF411" w14:textId="5064C6AA" w:rsidR="0065253C" w:rsidRDefault="00527BD5" w:rsidP="0065253C">
      <w:pPr>
        <w:pStyle w:val="Title2"/>
        <w:jc w:val="left"/>
      </w:pPr>
      <w:r>
        <w:rPr>
          <w:noProof/>
        </w:rPr>
        <w:drawing>
          <wp:inline distT="0" distB="0" distL="0" distR="0" wp14:anchorId="45264DF6" wp14:editId="163F3B7F">
            <wp:extent cx="5943600" cy="582295"/>
            <wp:effectExtent l="0" t="0" r="0" b="825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582295"/>
                    </a:xfrm>
                    <a:prstGeom prst="rect">
                      <a:avLst/>
                    </a:prstGeom>
                  </pic:spPr>
                </pic:pic>
              </a:graphicData>
            </a:graphic>
          </wp:inline>
        </w:drawing>
      </w:r>
    </w:p>
    <w:p w14:paraId="02EC3A46" w14:textId="563E5A69" w:rsidR="00527BD5" w:rsidRDefault="00527BD5" w:rsidP="00527BD5">
      <w:pPr>
        <w:pStyle w:val="Title2"/>
        <w:tabs>
          <w:tab w:val="left" w:pos="4110"/>
        </w:tabs>
        <w:jc w:val="left"/>
        <w:rPr>
          <w:noProof/>
        </w:rPr>
      </w:pPr>
      <w:r>
        <w:rPr>
          <w:noProof/>
        </w:rPr>
        <w:t xml:space="preserve">As seen above, I used an alias for the person table to </w:t>
      </w:r>
      <w:r>
        <w:rPr>
          <w:noProof/>
        </w:rPr>
        <w:t>make the code more easily understood</w:t>
      </w:r>
      <w:r>
        <w:rPr>
          <w:noProof/>
        </w:rPr>
        <w:t>.  I also utilized AS in the main SELECT statement to rename the columns.  The main WHERE clause enusres that sender_id is the same in the message and person tab</w:t>
      </w:r>
      <w:r w:rsidR="00A934A6">
        <w:rPr>
          <w:noProof/>
        </w:rPr>
        <w:t>le.  I also used GROUP BY person_id to ensure I was looking at things from th point of view of the person that sent the message.</w:t>
      </w:r>
      <w:r>
        <w:rPr>
          <w:noProof/>
        </w:rPr>
        <w:t xml:space="preserve">  The results of the above are shown below.</w:t>
      </w:r>
    </w:p>
    <w:p w14:paraId="311F6116" w14:textId="1F877299" w:rsidR="00A934A6" w:rsidRDefault="00A934A6" w:rsidP="00527BD5">
      <w:pPr>
        <w:pStyle w:val="Title2"/>
        <w:tabs>
          <w:tab w:val="left" w:pos="4110"/>
        </w:tabs>
        <w:jc w:val="left"/>
        <w:rPr>
          <w:noProof/>
        </w:rPr>
      </w:pPr>
      <w:r>
        <w:rPr>
          <w:noProof/>
        </w:rPr>
        <w:drawing>
          <wp:inline distT="0" distB="0" distL="0" distR="0" wp14:anchorId="2A44176C" wp14:editId="11435AC9">
            <wp:extent cx="4676775" cy="14573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676775" cy="1457325"/>
                    </a:xfrm>
                    <a:prstGeom prst="rect">
                      <a:avLst/>
                    </a:prstGeom>
                  </pic:spPr>
                </pic:pic>
              </a:graphicData>
            </a:graphic>
          </wp:inline>
        </w:drawing>
      </w:r>
    </w:p>
    <w:p w14:paraId="2A4C6C80" w14:textId="6B1C030C" w:rsidR="006E625A" w:rsidRPr="0054179C" w:rsidRDefault="006E625A" w:rsidP="006E625A">
      <w:pPr>
        <w:pStyle w:val="Title2"/>
      </w:pPr>
      <w:r w:rsidRPr="0054179C">
        <w:t xml:space="preserve">Find </w:t>
      </w:r>
      <w:r w:rsidRPr="0054179C">
        <w:t xml:space="preserve">All of the Messages that Have at Least One Image Attached </w:t>
      </w:r>
    </w:p>
    <w:p w14:paraId="2CADC54B" w14:textId="1AE6737B" w:rsidR="006E625A" w:rsidRDefault="006E625A" w:rsidP="006E625A">
      <w:pPr>
        <w:pStyle w:val="Title2"/>
        <w:jc w:val="left"/>
      </w:pPr>
      <w:r w:rsidRPr="006E625A">
        <w:t>The final task</w:t>
      </w:r>
      <w:r>
        <w:t xml:space="preserve"> asks us to find all messages with image</w:t>
      </w:r>
      <w:r w:rsidR="003C20FC">
        <w:t>s</w:t>
      </w:r>
      <w:r>
        <w:t xml:space="preserve"> attached.  If the message has more than one image we are to only display the information for the first message.  As part of the requirements we must also utilize INNER JOINs to complete the task.  The output of the statement should include the following columns.</w:t>
      </w:r>
    </w:p>
    <w:p w14:paraId="007AB43F" w14:textId="16FD894C" w:rsidR="006E625A" w:rsidRDefault="006E625A" w:rsidP="006E625A">
      <w:pPr>
        <w:pStyle w:val="Title2"/>
        <w:numPr>
          <w:ilvl w:val="0"/>
          <w:numId w:val="21"/>
        </w:numPr>
        <w:spacing w:line="240" w:lineRule="auto"/>
        <w:jc w:val="left"/>
      </w:pPr>
      <w:r>
        <w:lastRenderedPageBreak/>
        <w:t>Message ID</w:t>
      </w:r>
    </w:p>
    <w:p w14:paraId="1788DA84" w14:textId="46048FA8" w:rsidR="006E625A" w:rsidRDefault="006E625A" w:rsidP="006E625A">
      <w:pPr>
        <w:pStyle w:val="Title2"/>
        <w:numPr>
          <w:ilvl w:val="0"/>
          <w:numId w:val="21"/>
        </w:numPr>
        <w:spacing w:line="240" w:lineRule="auto"/>
        <w:jc w:val="left"/>
      </w:pPr>
      <w:r>
        <w:t>Message</w:t>
      </w:r>
    </w:p>
    <w:p w14:paraId="3807F8D2" w14:textId="21B8A2AA" w:rsidR="006E625A" w:rsidRDefault="006E625A" w:rsidP="006E625A">
      <w:pPr>
        <w:pStyle w:val="Title2"/>
        <w:numPr>
          <w:ilvl w:val="0"/>
          <w:numId w:val="21"/>
        </w:numPr>
        <w:spacing w:line="240" w:lineRule="auto"/>
        <w:jc w:val="left"/>
      </w:pPr>
      <w:r>
        <w:t>Message Timestamp</w:t>
      </w:r>
    </w:p>
    <w:p w14:paraId="43450835" w14:textId="154ED5F6" w:rsidR="006E625A" w:rsidRDefault="006E625A" w:rsidP="006E625A">
      <w:pPr>
        <w:pStyle w:val="Title2"/>
        <w:numPr>
          <w:ilvl w:val="0"/>
          <w:numId w:val="21"/>
        </w:numPr>
        <w:spacing w:line="240" w:lineRule="auto"/>
        <w:jc w:val="left"/>
      </w:pPr>
      <w:r>
        <w:t>First Image Name</w:t>
      </w:r>
    </w:p>
    <w:p w14:paraId="0C72F5D1" w14:textId="7EF44E88" w:rsidR="006E625A" w:rsidRDefault="006E625A" w:rsidP="006E625A">
      <w:pPr>
        <w:pStyle w:val="Title2"/>
        <w:numPr>
          <w:ilvl w:val="0"/>
          <w:numId w:val="21"/>
        </w:numPr>
        <w:spacing w:line="240" w:lineRule="auto"/>
        <w:jc w:val="left"/>
      </w:pPr>
      <w:r>
        <w:t>First Image Location</w:t>
      </w:r>
    </w:p>
    <w:p w14:paraId="0234F1A0" w14:textId="77777777" w:rsidR="0054179C" w:rsidRDefault="0054179C" w:rsidP="006E625A">
      <w:pPr>
        <w:pStyle w:val="Title2"/>
        <w:jc w:val="left"/>
      </w:pPr>
    </w:p>
    <w:p w14:paraId="7D75A3AD" w14:textId="6D44C48B" w:rsidR="006E625A" w:rsidRDefault="006E625A" w:rsidP="006E625A">
      <w:pPr>
        <w:pStyle w:val="Title2"/>
        <w:jc w:val="left"/>
      </w:pPr>
      <w:r>
        <w:t>As a refresher the database schema is included below.  This is useful when defining the INNER JOINs to be used.</w:t>
      </w:r>
    </w:p>
    <w:p w14:paraId="11CF9515" w14:textId="0537A135" w:rsidR="006E625A" w:rsidRPr="006E625A" w:rsidRDefault="006E625A" w:rsidP="006E625A">
      <w:pPr>
        <w:pStyle w:val="Title2"/>
        <w:jc w:val="left"/>
      </w:pPr>
      <w:r>
        <w:rPr>
          <w:noProof/>
        </w:rPr>
        <w:drawing>
          <wp:inline distT="0" distB="0" distL="0" distR="0" wp14:anchorId="4230276D" wp14:editId="1EF32722">
            <wp:extent cx="5943600" cy="2163651"/>
            <wp:effectExtent l="0" t="0" r="0" b="825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55020" cy="2167808"/>
                    </a:xfrm>
                    <a:prstGeom prst="rect">
                      <a:avLst/>
                    </a:prstGeom>
                  </pic:spPr>
                </pic:pic>
              </a:graphicData>
            </a:graphic>
          </wp:inline>
        </w:drawing>
      </w:r>
    </w:p>
    <w:p w14:paraId="7D45643F" w14:textId="0DAAAE99" w:rsidR="0065253C" w:rsidRDefault="003C20FC" w:rsidP="00960438">
      <w:pPr>
        <w:pStyle w:val="Title2"/>
        <w:jc w:val="left"/>
      </w:pPr>
      <w:r>
        <w:t xml:space="preserve">For this task we are concerned with three of the 5 tables, message, </w:t>
      </w:r>
      <w:proofErr w:type="spellStart"/>
      <w:r>
        <w:t>message_image</w:t>
      </w:r>
      <w:proofErr w:type="spellEnd"/>
      <w:r>
        <w:t xml:space="preserve">, and image.  In reviewing the above schema, we can see that message can be joined with </w:t>
      </w:r>
      <w:proofErr w:type="spellStart"/>
      <w:r>
        <w:t>message_image</w:t>
      </w:r>
      <w:proofErr w:type="spellEnd"/>
      <w:r>
        <w:t xml:space="preserve"> via the </w:t>
      </w:r>
      <w:proofErr w:type="spellStart"/>
      <w:r>
        <w:t>message_id</w:t>
      </w:r>
      <w:proofErr w:type="spellEnd"/>
      <w:r>
        <w:t xml:space="preserve"> column and image and </w:t>
      </w:r>
      <w:proofErr w:type="spellStart"/>
      <w:r>
        <w:t>message_image</w:t>
      </w:r>
      <w:proofErr w:type="spellEnd"/>
      <w:r>
        <w:t xml:space="preserve"> can be joined via the </w:t>
      </w:r>
      <w:proofErr w:type="spellStart"/>
      <w:r>
        <w:t>image_id</w:t>
      </w:r>
      <w:proofErr w:type="spellEnd"/>
      <w:r>
        <w:t xml:space="preserve"> column.  The below statement was utilized to provide the requested output.</w:t>
      </w:r>
    </w:p>
    <w:p w14:paraId="67F8EB49" w14:textId="423632E7" w:rsidR="003C20FC" w:rsidRDefault="003C20FC" w:rsidP="00960438">
      <w:pPr>
        <w:pStyle w:val="Title2"/>
        <w:jc w:val="left"/>
      </w:pPr>
      <w:r>
        <w:rPr>
          <w:noProof/>
        </w:rPr>
        <w:drawing>
          <wp:inline distT="0" distB="0" distL="0" distR="0" wp14:anchorId="799E68DB" wp14:editId="24B155D3">
            <wp:extent cx="5943600" cy="8121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812165"/>
                    </a:xfrm>
                    <a:prstGeom prst="rect">
                      <a:avLst/>
                    </a:prstGeom>
                  </pic:spPr>
                </pic:pic>
              </a:graphicData>
            </a:graphic>
          </wp:inline>
        </w:drawing>
      </w:r>
    </w:p>
    <w:p w14:paraId="344BAB0D" w14:textId="25C5ADEA" w:rsidR="003C20FC" w:rsidRDefault="003C20FC" w:rsidP="00960438">
      <w:pPr>
        <w:pStyle w:val="Title2"/>
        <w:jc w:val="left"/>
      </w:pPr>
      <w:r>
        <w:t>The results of the statement are below.</w:t>
      </w:r>
    </w:p>
    <w:p w14:paraId="247D7A79" w14:textId="713112D9" w:rsidR="00BF38AC" w:rsidRDefault="003C20FC" w:rsidP="0054179C">
      <w:pPr>
        <w:pStyle w:val="Title2"/>
        <w:jc w:val="left"/>
      </w:pPr>
      <w:r>
        <w:rPr>
          <w:noProof/>
        </w:rPr>
        <w:drawing>
          <wp:inline distT="0" distB="0" distL="0" distR="0" wp14:anchorId="04AC15D0" wp14:editId="74D6E8F9">
            <wp:extent cx="5943600" cy="100711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007110"/>
                    </a:xfrm>
                    <a:prstGeom prst="rect">
                      <a:avLst/>
                    </a:prstGeom>
                  </pic:spPr>
                </pic:pic>
              </a:graphicData>
            </a:graphic>
          </wp:inline>
        </w:drawing>
      </w:r>
      <w:bookmarkStart w:id="0" w:name="_GoBack"/>
      <w:bookmarkEnd w:id="0"/>
    </w:p>
    <w:sectPr w:rsidR="00BF38AC">
      <w:headerReference w:type="default" r:id="rId68"/>
      <w:headerReference w:type="first" r:id="rId6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6289F" w14:textId="77777777" w:rsidR="00E33D0C" w:rsidRDefault="00E33D0C">
      <w:pPr>
        <w:spacing w:line="240" w:lineRule="auto"/>
      </w:pPr>
      <w:r>
        <w:separator/>
      </w:r>
    </w:p>
    <w:p w14:paraId="33615D50" w14:textId="77777777" w:rsidR="00E33D0C" w:rsidRDefault="00E33D0C"/>
  </w:endnote>
  <w:endnote w:type="continuationSeparator" w:id="0">
    <w:p w14:paraId="3F6A6EB6" w14:textId="77777777" w:rsidR="00E33D0C" w:rsidRDefault="00E33D0C">
      <w:pPr>
        <w:spacing w:line="240" w:lineRule="auto"/>
      </w:pPr>
      <w:r>
        <w:continuationSeparator/>
      </w:r>
    </w:p>
    <w:p w14:paraId="71260CF6" w14:textId="77777777" w:rsidR="00E33D0C" w:rsidRDefault="00E33D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AA870" w14:textId="77777777" w:rsidR="00E33D0C" w:rsidRDefault="00E33D0C">
      <w:pPr>
        <w:spacing w:line="240" w:lineRule="auto"/>
      </w:pPr>
      <w:r>
        <w:separator/>
      </w:r>
    </w:p>
    <w:p w14:paraId="746C9E29" w14:textId="77777777" w:rsidR="00E33D0C" w:rsidRDefault="00E33D0C"/>
  </w:footnote>
  <w:footnote w:type="continuationSeparator" w:id="0">
    <w:p w14:paraId="4362DBFC" w14:textId="77777777" w:rsidR="00E33D0C" w:rsidRDefault="00E33D0C">
      <w:pPr>
        <w:spacing w:line="240" w:lineRule="auto"/>
      </w:pPr>
      <w:r>
        <w:continuationSeparator/>
      </w:r>
    </w:p>
    <w:p w14:paraId="429E36A7" w14:textId="77777777" w:rsidR="00E33D0C" w:rsidRDefault="00E33D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09F70" w14:textId="3B6A2A17" w:rsidR="001830FC" w:rsidRDefault="001830FC">
    <w:pPr>
      <w:pStyle w:val="Header"/>
    </w:pPr>
    <w:sdt>
      <w:sdtPr>
        <w:rPr>
          <w:rStyle w:val="Strong"/>
        </w:rPr>
        <w:alias w:val="Running head"/>
        <w:tag w:val=""/>
        <w:id w:val="12739865"/>
        <w:placeholder>
          <w:docPart w:val="85A8AB3971514AFEAFD380A05349733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DAD-220-Q4933 FINAL</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7</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4457A" w14:textId="561F2392" w:rsidR="001830FC" w:rsidRDefault="001830FC">
    <w:pPr>
      <w:pStyle w:val="Header"/>
      <w:rPr>
        <w:rStyle w:val="Strong"/>
      </w:rPr>
    </w:pPr>
    <w:r>
      <w:t xml:space="preserve">Running head: </w:t>
    </w:r>
    <w:sdt>
      <w:sdtPr>
        <w:rPr>
          <w:rStyle w:val="Strong"/>
        </w:rPr>
        <w:alias w:val="Running head"/>
        <w:tag w:val=""/>
        <w:id w:val="-696842620"/>
        <w:placeholder>
          <w:docPart w:val="611880B378794347A92D1C8DA8816BA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DAD-220-Q4933 FINAL</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46756E"/>
    <w:multiLevelType w:val="hybridMultilevel"/>
    <w:tmpl w:val="AFB655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9F29D3"/>
    <w:multiLevelType w:val="hybridMultilevel"/>
    <w:tmpl w:val="7906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F74DA"/>
    <w:multiLevelType w:val="hybridMultilevel"/>
    <w:tmpl w:val="3D404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F875DC"/>
    <w:multiLevelType w:val="hybridMultilevel"/>
    <w:tmpl w:val="882E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4C5421B"/>
    <w:multiLevelType w:val="hybridMultilevel"/>
    <w:tmpl w:val="882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2769F"/>
    <w:multiLevelType w:val="hybridMultilevel"/>
    <w:tmpl w:val="1C42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5"/>
  </w:num>
  <w:num w:numId="14">
    <w:abstractNumId w:val="14"/>
  </w:num>
  <w:num w:numId="15">
    <w:abstractNumId w:val="18"/>
  </w:num>
  <w:num w:numId="16">
    <w:abstractNumId w:val="16"/>
  </w:num>
  <w:num w:numId="17">
    <w:abstractNumId w:val="12"/>
  </w:num>
  <w:num w:numId="18">
    <w:abstractNumId w:val="10"/>
  </w:num>
  <w:num w:numId="19">
    <w:abstractNumId w:val="11"/>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C6F"/>
    <w:rsid w:val="0000009E"/>
    <w:rsid w:val="00011FC5"/>
    <w:rsid w:val="000139CA"/>
    <w:rsid w:val="00017AFB"/>
    <w:rsid w:val="00025DB1"/>
    <w:rsid w:val="00027B79"/>
    <w:rsid w:val="00042AAB"/>
    <w:rsid w:val="0004376B"/>
    <w:rsid w:val="00043999"/>
    <w:rsid w:val="000439A8"/>
    <w:rsid w:val="00057147"/>
    <w:rsid w:val="00057DC4"/>
    <w:rsid w:val="00071C32"/>
    <w:rsid w:val="000A6C18"/>
    <w:rsid w:val="000B60FF"/>
    <w:rsid w:val="000C0874"/>
    <w:rsid w:val="000C78B4"/>
    <w:rsid w:val="000D3F41"/>
    <w:rsid w:val="000E708E"/>
    <w:rsid w:val="000F0CE6"/>
    <w:rsid w:val="000F77CE"/>
    <w:rsid w:val="00103748"/>
    <w:rsid w:val="00104623"/>
    <w:rsid w:val="00104D94"/>
    <w:rsid w:val="0011008B"/>
    <w:rsid w:val="00120D6E"/>
    <w:rsid w:val="00120F82"/>
    <w:rsid w:val="001339AA"/>
    <w:rsid w:val="00135C16"/>
    <w:rsid w:val="00152424"/>
    <w:rsid w:val="00165630"/>
    <w:rsid w:val="00165AD3"/>
    <w:rsid w:val="0016786C"/>
    <w:rsid w:val="00175C48"/>
    <w:rsid w:val="00181A62"/>
    <w:rsid w:val="001830FC"/>
    <w:rsid w:val="001970CF"/>
    <w:rsid w:val="001A748E"/>
    <w:rsid w:val="001B576B"/>
    <w:rsid w:val="001B70A4"/>
    <w:rsid w:val="001C36DC"/>
    <w:rsid w:val="001D25C3"/>
    <w:rsid w:val="001E6321"/>
    <w:rsid w:val="0020391C"/>
    <w:rsid w:val="00216293"/>
    <w:rsid w:val="00223307"/>
    <w:rsid w:val="0022539B"/>
    <w:rsid w:val="00227207"/>
    <w:rsid w:val="002359C8"/>
    <w:rsid w:val="002458E7"/>
    <w:rsid w:val="002462E0"/>
    <w:rsid w:val="0025546D"/>
    <w:rsid w:val="00256FD5"/>
    <w:rsid w:val="00265EF8"/>
    <w:rsid w:val="00267D19"/>
    <w:rsid w:val="00281917"/>
    <w:rsid w:val="00281AF6"/>
    <w:rsid w:val="002865BB"/>
    <w:rsid w:val="00291148"/>
    <w:rsid w:val="002A1646"/>
    <w:rsid w:val="002A3EE2"/>
    <w:rsid w:val="002A4756"/>
    <w:rsid w:val="002A4998"/>
    <w:rsid w:val="002B4B80"/>
    <w:rsid w:val="002B55A7"/>
    <w:rsid w:val="002C4A69"/>
    <w:rsid w:val="002D05C6"/>
    <w:rsid w:val="002D7B19"/>
    <w:rsid w:val="002F72D5"/>
    <w:rsid w:val="003023C0"/>
    <w:rsid w:val="003109A1"/>
    <w:rsid w:val="00313C87"/>
    <w:rsid w:val="003156FE"/>
    <w:rsid w:val="003357D5"/>
    <w:rsid w:val="003418AD"/>
    <w:rsid w:val="003468EB"/>
    <w:rsid w:val="0035037D"/>
    <w:rsid w:val="00355DCA"/>
    <w:rsid w:val="0036332D"/>
    <w:rsid w:val="003652AB"/>
    <w:rsid w:val="003666BC"/>
    <w:rsid w:val="003678EA"/>
    <w:rsid w:val="003818C9"/>
    <w:rsid w:val="00387719"/>
    <w:rsid w:val="0039202E"/>
    <w:rsid w:val="003971FA"/>
    <w:rsid w:val="003B07A8"/>
    <w:rsid w:val="003B2BF0"/>
    <w:rsid w:val="003B34BC"/>
    <w:rsid w:val="003C20FC"/>
    <w:rsid w:val="003C51FD"/>
    <w:rsid w:val="003D4C64"/>
    <w:rsid w:val="003E209E"/>
    <w:rsid w:val="003F12D0"/>
    <w:rsid w:val="004015F9"/>
    <w:rsid w:val="0040571D"/>
    <w:rsid w:val="0041452E"/>
    <w:rsid w:val="00415DF2"/>
    <w:rsid w:val="00421346"/>
    <w:rsid w:val="00422C5A"/>
    <w:rsid w:val="00423709"/>
    <w:rsid w:val="0043673D"/>
    <w:rsid w:val="004420F4"/>
    <w:rsid w:val="00465CC2"/>
    <w:rsid w:val="00467200"/>
    <w:rsid w:val="0046796E"/>
    <w:rsid w:val="00470CA1"/>
    <w:rsid w:val="004740D5"/>
    <w:rsid w:val="0048057F"/>
    <w:rsid w:val="00483C6D"/>
    <w:rsid w:val="00484D56"/>
    <w:rsid w:val="004870EB"/>
    <w:rsid w:val="0048717A"/>
    <w:rsid w:val="00491F20"/>
    <w:rsid w:val="00492933"/>
    <w:rsid w:val="0049690C"/>
    <w:rsid w:val="00497444"/>
    <w:rsid w:val="004A15CA"/>
    <w:rsid w:val="004A7046"/>
    <w:rsid w:val="004B060C"/>
    <w:rsid w:val="004B27AF"/>
    <w:rsid w:val="004C4409"/>
    <w:rsid w:val="004C4BD0"/>
    <w:rsid w:val="004D2049"/>
    <w:rsid w:val="004D47D0"/>
    <w:rsid w:val="004D656F"/>
    <w:rsid w:val="004E25A2"/>
    <w:rsid w:val="004F3669"/>
    <w:rsid w:val="004F6C40"/>
    <w:rsid w:val="0050454B"/>
    <w:rsid w:val="00505E95"/>
    <w:rsid w:val="005069AD"/>
    <w:rsid w:val="00507BB8"/>
    <w:rsid w:val="00524C2C"/>
    <w:rsid w:val="00527BD5"/>
    <w:rsid w:val="00535819"/>
    <w:rsid w:val="0054179C"/>
    <w:rsid w:val="00541DEC"/>
    <w:rsid w:val="00543005"/>
    <w:rsid w:val="00546180"/>
    <w:rsid w:val="00551A02"/>
    <w:rsid w:val="00552A74"/>
    <w:rsid w:val="005534FA"/>
    <w:rsid w:val="00557308"/>
    <w:rsid w:val="0056113E"/>
    <w:rsid w:val="00567D41"/>
    <w:rsid w:val="00575A70"/>
    <w:rsid w:val="00576573"/>
    <w:rsid w:val="00587219"/>
    <w:rsid w:val="005A157A"/>
    <w:rsid w:val="005B4319"/>
    <w:rsid w:val="005C3076"/>
    <w:rsid w:val="005D3A03"/>
    <w:rsid w:val="005D6E7B"/>
    <w:rsid w:val="005E41E2"/>
    <w:rsid w:val="005E6FD9"/>
    <w:rsid w:val="005F21A2"/>
    <w:rsid w:val="00601C1B"/>
    <w:rsid w:val="00607982"/>
    <w:rsid w:val="006138F0"/>
    <w:rsid w:val="006162D9"/>
    <w:rsid w:val="006214B9"/>
    <w:rsid w:val="0063498E"/>
    <w:rsid w:val="006428B9"/>
    <w:rsid w:val="0065253C"/>
    <w:rsid w:val="006642C5"/>
    <w:rsid w:val="006706C4"/>
    <w:rsid w:val="006778D4"/>
    <w:rsid w:val="00684AB3"/>
    <w:rsid w:val="006933D6"/>
    <w:rsid w:val="006A3916"/>
    <w:rsid w:val="006B07C3"/>
    <w:rsid w:val="006B60FD"/>
    <w:rsid w:val="006C3B70"/>
    <w:rsid w:val="006C4866"/>
    <w:rsid w:val="006D3D2D"/>
    <w:rsid w:val="006D4E63"/>
    <w:rsid w:val="006D528E"/>
    <w:rsid w:val="006E1C48"/>
    <w:rsid w:val="006E521C"/>
    <w:rsid w:val="006E625A"/>
    <w:rsid w:val="006F0DEA"/>
    <w:rsid w:val="006F201E"/>
    <w:rsid w:val="006F3C36"/>
    <w:rsid w:val="00716917"/>
    <w:rsid w:val="00722A7D"/>
    <w:rsid w:val="0075468C"/>
    <w:rsid w:val="00756D3D"/>
    <w:rsid w:val="00760339"/>
    <w:rsid w:val="00766D19"/>
    <w:rsid w:val="00786E1E"/>
    <w:rsid w:val="00790D59"/>
    <w:rsid w:val="007C75A4"/>
    <w:rsid w:val="007D7552"/>
    <w:rsid w:val="007F6FA1"/>
    <w:rsid w:val="007F7B2F"/>
    <w:rsid w:val="008002C0"/>
    <w:rsid w:val="00811E3F"/>
    <w:rsid w:val="00831627"/>
    <w:rsid w:val="008367F4"/>
    <w:rsid w:val="008372C7"/>
    <w:rsid w:val="00865D04"/>
    <w:rsid w:val="008807E0"/>
    <w:rsid w:val="00880FEA"/>
    <w:rsid w:val="00882F13"/>
    <w:rsid w:val="00883938"/>
    <w:rsid w:val="008A5290"/>
    <w:rsid w:val="008A6FEE"/>
    <w:rsid w:val="008B2087"/>
    <w:rsid w:val="008B218B"/>
    <w:rsid w:val="008B4D0C"/>
    <w:rsid w:val="008B6373"/>
    <w:rsid w:val="008C10CD"/>
    <w:rsid w:val="008C5323"/>
    <w:rsid w:val="008D1EB0"/>
    <w:rsid w:val="008D2C92"/>
    <w:rsid w:val="008D5B5E"/>
    <w:rsid w:val="008E181B"/>
    <w:rsid w:val="008E36ED"/>
    <w:rsid w:val="008E5023"/>
    <w:rsid w:val="008F2665"/>
    <w:rsid w:val="00902067"/>
    <w:rsid w:val="009021FA"/>
    <w:rsid w:val="009024B9"/>
    <w:rsid w:val="0091035D"/>
    <w:rsid w:val="0091413B"/>
    <w:rsid w:val="00922039"/>
    <w:rsid w:val="00931CBD"/>
    <w:rsid w:val="00936754"/>
    <w:rsid w:val="00943DCF"/>
    <w:rsid w:val="00954025"/>
    <w:rsid w:val="00954FE9"/>
    <w:rsid w:val="00960438"/>
    <w:rsid w:val="00965B37"/>
    <w:rsid w:val="00967968"/>
    <w:rsid w:val="0098311D"/>
    <w:rsid w:val="00995C21"/>
    <w:rsid w:val="009A4F24"/>
    <w:rsid w:val="009A6A3B"/>
    <w:rsid w:val="009B1C6F"/>
    <w:rsid w:val="009B2D8D"/>
    <w:rsid w:val="009B3B75"/>
    <w:rsid w:val="009B7095"/>
    <w:rsid w:val="009C10EB"/>
    <w:rsid w:val="009D1C77"/>
    <w:rsid w:val="009D6C18"/>
    <w:rsid w:val="009E5727"/>
    <w:rsid w:val="009F50A2"/>
    <w:rsid w:val="00A01048"/>
    <w:rsid w:val="00A21673"/>
    <w:rsid w:val="00A37BC4"/>
    <w:rsid w:val="00A44D64"/>
    <w:rsid w:val="00A5747D"/>
    <w:rsid w:val="00A73480"/>
    <w:rsid w:val="00A7360D"/>
    <w:rsid w:val="00A73FC4"/>
    <w:rsid w:val="00A86777"/>
    <w:rsid w:val="00A934A6"/>
    <w:rsid w:val="00A97579"/>
    <w:rsid w:val="00AA00F5"/>
    <w:rsid w:val="00AB4D88"/>
    <w:rsid w:val="00AC36A1"/>
    <w:rsid w:val="00AC7E69"/>
    <w:rsid w:val="00AD55B9"/>
    <w:rsid w:val="00B110D8"/>
    <w:rsid w:val="00B1663F"/>
    <w:rsid w:val="00B2301E"/>
    <w:rsid w:val="00B241D6"/>
    <w:rsid w:val="00B2517B"/>
    <w:rsid w:val="00B32F35"/>
    <w:rsid w:val="00B40F1C"/>
    <w:rsid w:val="00B450D1"/>
    <w:rsid w:val="00B46BE6"/>
    <w:rsid w:val="00B536A7"/>
    <w:rsid w:val="00B55282"/>
    <w:rsid w:val="00B75AF0"/>
    <w:rsid w:val="00B75DC5"/>
    <w:rsid w:val="00B76BF4"/>
    <w:rsid w:val="00B823AA"/>
    <w:rsid w:val="00B83BDB"/>
    <w:rsid w:val="00B83EAF"/>
    <w:rsid w:val="00B84951"/>
    <w:rsid w:val="00B96490"/>
    <w:rsid w:val="00BA45DB"/>
    <w:rsid w:val="00BA745B"/>
    <w:rsid w:val="00BB4DC9"/>
    <w:rsid w:val="00BC5666"/>
    <w:rsid w:val="00BE5447"/>
    <w:rsid w:val="00BF38AC"/>
    <w:rsid w:val="00BF4184"/>
    <w:rsid w:val="00C05EF5"/>
    <w:rsid w:val="00C0601E"/>
    <w:rsid w:val="00C16A70"/>
    <w:rsid w:val="00C179BA"/>
    <w:rsid w:val="00C2363A"/>
    <w:rsid w:val="00C31D30"/>
    <w:rsid w:val="00C428B2"/>
    <w:rsid w:val="00C46AEA"/>
    <w:rsid w:val="00C536A6"/>
    <w:rsid w:val="00C57DD5"/>
    <w:rsid w:val="00C738E6"/>
    <w:rsid w:val="00C819BF"/>
    <w:rsid w:val="00C854C4"/>
    <w:rsid w:val="00C855DC"/>
    <w:rsid w:val="00C962A5"/>
    <w:rsid w:val="00CA1525"/>
    <w:rsid w:val="00CB766E"/>
    <w:rsid w:val="00CD6E39"/>
    <w:rsid w:val="00CD7A75"/>
    <w:rsid w:val="00CE3E61"/>
    <w:rsid w:val="00CE49EC"/>
    <w:rsid w:val="00CE4A4B"/>
    <w:rsid w:val="00CE772C"/>
    <w:rsid w:val="00CF6E91"/>
    <w:rsid w:val="00CF7BD1"/>
    <w:rsid w:val="00D11524"/>
    <w:rsid w:val="00D11D6E"/>
    <w:rsid w:val="00D136D2"/>
    <w:rsid w:val="00D23471"/>
    <w:rsid w:val="00D32B14"/>
    <w:rsid w:val="00D34B15"/>
    <w:rsid w:val="00D4432E"/>
    <w:rsid w:val="00D50820"/>
    <w:rsid w:val="00D509CA"/>
    <w:rsid w:val="00D5196A"/>
    <w:rsid w:val="00D65C70"/>
    <w:rsid w:val="00D66DF2"/>
    <w:rsid w:val="00D76794"/>
    <w:rsid w:val="00D85B68"/>
    <w:rsid w:val="00D91C67"/>
    <w:rsid w:val="00D942BB"/>
    <w:rsid w:val="00D95C93"/>
    <w:rsid w:val="00DA4A8C"/>
    <w:rsid w:val="00DB5ED2"/>
    <w:rsid w:val="00DB6F6A"/>
    <w:rsid w:val="00DD56A4"/>
    <w:rsid w:val="00DE3C85"/>
    <w:rsid w:val="00DE4294"/>
    <w:rsid w:val="00DF28AF"/>
    <w:rsid w:val="00E13803"/>
    <w:rsid w:val="00E24229"/>
    <w:rsid w:val="00E27CC4"/>
    <w:rsid w:val="00E3160C"/>
    <w:rsid w:val="00E33D0C"/>
    <w:rsid w:val="00E35AB8"/>
    <w:rsid w:val="00E42AFA"/>
    <w:rsid w:val="00E42C74"/>
    <w:rsid w:val="00E448D0"/>
    <w:rsid w:val="00E5328D"/>
    <w:rsid w:val="00E56876"/>
    <w:rsid w:val="00E56E5D"/>
    <w:rsid w:val="00E6004D"/>
    <w:rsid w:val="00E666CA"/>
    <w:rsid w:val="00E67F72"/>
    <w:rsid w:val="00E716D3"/>
    <w:rsid w:val="00E732D9"/>
    <w:rsid w:val="00E81978"/>
    <w:rsid w:val="00E87554"/>
    <w:rsid w:val="00E93A25"/>
    <w:rsid w:val="00EA20B0"/>
    <w:rsid w:val="00EA3FDB"/>
    <w:rsid w:val="00EA7EB6"/>
    <w:rsid w:val="00EC1CD8"/>
    <w:rsid w:val="00ED1ABD"/>
    <w:rsid w:val="00F00C02"/>
    <w:rsid w:val="00F01013"/>
    <w:rsid w:val="00F1136E"/>
    <w:rsid w:val="00F302B6"/>
    <w:rsid w:val="00F32562"/>
    <w:rsid w:val="00F379B7"/>
    <w:rsid w:val="00F43C05"/>
    <w:rsid w:val="00F46236"/>
    <w:rsid w:val="00F525FA"/>
    <w:rsid w:val="00F669DE"/>
    <w:rsid w:val="00F82A88"/>
    <w:rsid w:val="00F86A8D"/>
    <w:rsid w:val="00F9420E"/>
    <w:rsid w:val="00F954D7"/>
    <w:rsid w:val="00FA1EFC"/>
    <w:rsid w:val="00FC1172"/>
    <w:rsid w:val="00FC3839"/>
    <w:rsid w:val="00FC55CB"/>
    <w:rsid w:val="00FD7395"/>
    <w:rsid w:val="00FE0B68"/>
    <w:rsid w:val="00FF2002"/>
    <w:rsid w:val="00FF6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06899"/>
  <w15:chartTrackingRefBased/>
  <w15:docId w15:val="{DD483ACF-4485-4E85-A4A6-04EED4A5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91F20"/>
    <w:rPr>
      <w:color w:val="5F5F5F" w:themeColor="hyperlink"/>
      <w:u w:val="single"/>
    </w:rPr>
  </w:style>
  <w:style w:type="character" w:styleId="UnresolvedMention">
    <w:name w:val="Unresolved Mention"/>
    <w:basedOn w:val="DefaultParagraphFont"/>
    <w:uiPriority w:val="99"/>
    <w:semiHidden/>
    <w:unhideWhenUsed/>
    <w:rsid w:val="00491F20"/>
    <w:rPr>
      <w:color w:val="808080"/>
      <w:shd w:val="clear" w:color="auto" w:fill="E6E6E6"/>
    </w:rPr>
  </w:style>
  <w:style w:type="paragraph" w:customStyle="1" w:styleId="body-paragraph">
    <w:name w:val="body-paragraph"/>
    <w:basedOn w:val="Normal"/>
    <w:rsid w:val="004A15CA"/>
    <w:pPr>
      <w:spacing w:before="100" w:beforeAutospacing="1" w:after="100" w:afterAutospacing="1" w:line="240" w:lineRule="auto"/>
      <w:ind w:firstLine="0"/>
    </w:pPr>
    <w:rPr>
      <w:rFonts w:ascii="Times New Roman" w:eastAsia="Times New Roman" w:hAnsi="Times New Roman" w:cs="Times New Roman"/>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2409">
      <w:bodyDiv w:val="1"/>
      <w:marLeft w:val="0"/>
      <w:marRight w:val="0"/>
      <w:marTop w:val="0"/>
      <w:marBottom w:val="0"/>
      <w:divBdr>
        <w:top w:val="none" w:sz="0" w:space="0" w:color="auto"/>
        <w:left w:val="none" w:sz="0" w:space="0" w:color="auto"/>
        <w:bottom w:val="none" w:sz="0" w:space="0" w:color="auto"/>
        <w:right w:val="none" w:sz="0" w:space="0" w:color="auto"/>
      </w:divBdr>
      <w:divsChild>
        <w:div w:id="1003237657">
          <w:marLeft w:val="0"/>
          <w:marRight w:val="0"/>
          <w:marTop w:val="0"/>
          <w:marBottom w:val="0"/>
          <w:divBdr>
            <w:top w:val="none" w:sz="0" w:space="0" w:color="auto"/>
            <w:left w:val="none" w:sz="0" w:space="0" w:color="auto"/>
            <w:bottom w:val="none" w:sz="0" w:space="0" w:color="auto"/>
            <w:right w:val="none" w:sz="0" w:space="0" w:color="auto"/>
          </w:divBdr>
        </w:div>
        <w:div w:id="310057903">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214998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0161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19957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081799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5406017">
      <w:bodyDiv w:val="1"/>
      <w:marLeft w:val="0"/>
      <w:marRight w:val="0"/>
      <w:marTop w:val="0"/>
      <w:marBottom w:val="0"/>
      <w:divBdr>
        <w:top w:val="none" w:sz="0" w:space="0" w:color="auto"/>
        <w:left w:val="none" w:sz="0" w:space="0" w:color="auto"/>
        <w:bottom w:val="none" w:sz="0" w:space="0" w:color="auto"/>
        <w:right w:val="none" w:sz="0" w:space="0" w:color="auto"/>
      </w:divBdr>
      <w:divsChild>
        <w:div w:id="683897806">
          <w:marLeft w:val="0"/>
          <w:marRight w:val="0"/>
          <w:marTop w:val="0"/>
          <w:marBottom w:val="0"/>
          <w:divBdr>
            <w:top w:val="none" w:sz="0" w:space="0" w:color="auto"/>
            <w:left w:val="none" w:sz="0" w:space="0" w:color="auto"/>
            <w:bottom w:val="none" w:sz="0" w:space="0" w:color="auto"/>
            <w:right w:val="none" w:sz="0" w:space="0" w:color="auto"/>
          </w:divBdr>
        </w:div>
        <w:div w:id="1067341482">
          <w:marLeft w:val="0"/>
          <w:marRight w:val="0"/>
          <w:marTop w:val="0"/>
          <w:marBottom w:val="0"/>
          <w:divBdr>
            <w:top w:val="none" w:sz="0" w:space="0" w:color="auto"/>
            <w:left w:val="none" w:sz="0" w:space="0" w:color="auto"/>
            <w:bottom w:val="none" w:sz="0" w:space="0" w:color="auto"/>
            <w:right w:val="none" w:sz="0" w:space="0" w:color="auto"/>
          </w:divBdr>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64190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965900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201289\Desktop\APA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A347C2F7894215A78DE868D0075A28"/>
        <w:category>
          <w:name w:val="General"/>
          <w:gallery w:val="placeholder"/>
        </w:category>
        <w:types>
          <w:type w:val="bbPlcHdr"/>
        </w:types>
        <w:behaviors>
          <w:behavior w:val="content"/>
        </w:behaviors>
        <w:guid w:val="{7EFAAA5F-948E-49E0-B553-1FD01F26B545}"/>
      </w:docPartPr>
      <w:docPartBody>
        <w:p w:rsidR="004153E7" w:rsidRDefault="008D13F7">
          <w:pPr>
            <w:pStyle w:val="63A347C2F7894215A78DE868D0075A28"/>
          </w:pPr>
          <w:r>
            <w:t>[Title Here, up to 12 Words, on One to Two Lines]</w:t>
          </w:r>
        </w:p>
      </w:docPartBody>
    </w:docPart>
    <w:docPart>
      <w:docPartPr>
        <w:name w:val="C7EF7D3E88B34E2EA500A3894824CD44"/>
        <w:category>
          <w:name w:val="General"/>
          <w:gallery w:val="placeholder"/>
        </w:category>
        <w:types>
          <w:type w:val="bbPlcHdr"/>
        </w:types>
        <w:behaviors>
          <w:behavior w:val="content"/>
        </w:behaviors>
        <w:guid w:val="{D82EA232-CF6F-43BA-AA83-C26BFFBBD635}"/>
      </w:docPartPr>
      <w:docPartBody>
        <w:p w:rsidR="004153E7" w:rsidRDefault="008D13F7">
          <w:pPr>
            <w:pStyle w:val="C7EF7D3E88B34E2EA500A3894824CD44"/>
          </w:pPr>
          <w:r>
            <w:t>Author Note</w:t>
          </w:r>
        </w:p>
      </w:docPartBody>
    </w:docPart>
    <w:docPart>
      <w:docPartPr>
        <w:name w:val="727BF628C87B443CAABAD7719883248F"/>
        <w:category>
          <w:name w:val="General"/>
          <w:gallery w:val="placeholder"/>
        </w:category>
        <w:types>
          <w:type w:val="bbPlcHdr"/>
        </w:types>
        <w:behaviors>
          <w:behavior w:val="content"/>
        </w:behaviors>
        <w:guid w:val="{5EC6253A-70F3-4592-93F0-F37DC309D289}"/>
      </w:docPartPr>
      <w:docPartBody>
        <w:p w:rsidR="004153E7" w:rsidRDefault="008D13F7">
          <w:pPr>
            <w:pStyle w:val="727BF628C87B443CAABAD7719883248F"/>
          </w:pPr>
          <w:r>
            <w:t>[Title Here, up to 12 Words, on One to Two Lines]</w:t>
          </w:r>
        </w:p>
      </w:docPartBody>
    </w:docPart>
    <w:docPart>
      <w:docPartPr>
        <w:name w:val="85A8AB3971514AFEAFD380A05349733F"/>
        <w:category>
          <w:name w:val="General"/>
          <w:gallery w:val="placeholder"/>
        </w:category>
        <w:types>
          <w:type w:val="bbPlcHdr"/>
        </w:types>
        <w:behaviors>
          <w:behavior w:val="content"/>
        </w:behaviors>
        <w:guid w:val="{A05C0F5E-FAB5-4A41-868E-3E90DFF4B685}"/>
      </w:docPartPr>
      <w:docPartBody>
        <w:p w:rsidR="004153E7" w:rsidRDefault="008D13F7">
          <w:pPr>
            <w:pStyle w:val="85A8AB3971514AFEAFD380A05349733F"/>
          </w:pPr>
          <w:r w:rsidRPr="005D3A03">
            <w:t>Figures title:</w:t>
          </w:r>
        </w:p>
      </w:docPartBody>
    </w:docPart>
    <w:docPart>
      <w:docPartPr>
        <w:name w:val="611880B378794347A92D1C8DA8816BA7"/>
        <w:category>
          <w:name w:val="General"/>
          <w:gallery w:val="placeholder"/>
        </w:category>
        <w:types>
          <w:type w:val="bbPlcHdr"/>
        </w:types>
        <w:behaviors>
          <w:behavior w:val="content"/>
        </w:behaviors>
        <w:guid w:val="{37E0034F-3E97-46C9-84E9-D704B58926F9}"/>
      </w:docPartPr>
      <w:docPartBody>
        <w:p w:rsidR="004153E7" w:rsidRDefault="008D13F7">
          <w:pPr>
            <w:pStyle w:val="611880B378794347A92D1C8DA8816BA7"/>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3F7"/>
    <w:rsid w:val="00175653"/>
    <w:rsid w:val="001E4039"/>
    <w:rsid w:val="001F0100"/>
    <w:rsid w:val="00220906"/>
    <w:rsid w:val="002267DF"/>
    <w:rsid w:val="00282365"/>
    <w:rsid w:val="00362C9E"/>
    <w:rsid w:val="003B7BCE"/>
    <w:rsid w:val="004153E7"/>
    <w:rsid w:val="005419A9"/>
    <w:rsid w:val="00594C9C"/>
    <w:rsid w:val="00773483"/>
    <w:rsid w:val="008D13F7"/>
    <w:rsid w:val="00902EBB"/>
    <w:rsid w:val="00966099"/>
    <w:rsid w:val="00A76B15"/>
    <w:rsid w:val="00A971B8"/>
    <w:rsid w:val="00AD6C39"/>
    <w:rsid w:val="00D5622D"/>
    <w:rsid w:val="00D9209C"/>
    <w:rsid w:val="00F20C65"/>
    <w:rsid w:val="00F96349"/>
    <w:rsid w:val="00FD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A347C2F7894215A78DE868D0075A28">
    <w:name w:val="63A347C2F7894215A78DE868D0075A28"/>
  </w:style>
  <w:style w:type="paragraph" w:customStyle="1" w:styleId="0DD2436885514E77889381416A01D341">
    <w:name w:val="0DD2436885514E77889381416A01D341"/>
  </w:style>
  <w:style w:type="paragraph" w:customStyle="1" w:styleId="FAB5EB81344044D88C91BDC1153CE385">
    <w:name w:val="FAB5EB81344044D88C91BDC1153CE385"/>
  </w:style>
  <w:style w:type="paragraph" w:customStyle="1" w:styleId="C7EF7D3E88B34E2EA500A3894824CD44">
    <w:name w:val="C7EF7D3E88B34E2EA500A3894824CD44"/>
  </w:style>
  <w:style w:type="paragraph" w:customStyle="1" w:styleId="894383FCCE3C4A49B33F13C4B377276D">
    <w:name w:val="894383FCCE3C4A49B33F13C4B377276D"/>
  </w:style>
  <w:style w:type="paragraph" w:customStyle="1" w:styleId="80CC72D724F34C13A8FBCD4BA0ACCDB1">
    <w:name w:val="80CC72D724F34C13A8FBCD4BA0ACCDB1"/>
  </w:style>
  <w:style w:type="character" w:styleId="Emphasis">
    <w:name w:val="Emphasis"/>
    <w:basedOn w:val="DefaultParagraphFont"/>
    <w:uiPriority w:val="4"/>
    <w:unhideWhenUsed/>
    <w:qFormat/>
    <w:rPr>
      <w:i/>
      <w:iCs/>
    </w:rPr>
  </w:style>
  <w:style w:type="paragraph" w:customStyle="1" w:styleId="FD0E4050985E4346978F9137A0AF0880">
    <w:name w:val="FD0E4050985E4346978F9137A0AF0880"/>
  </w:style>
  <w:style w:type="paragraph" w:customStyle="1" w:styleId="8AB7E260DA9B48888804A812F55925C1">
    <w:name w:val="8AB7E260DA9B48888804A812F55925C1"/>
  </w:style>
  <w:style w:type="paragraph" w:customStyle="1" w:styleId="727BF628C87B443CAABAD7719883248F">
    <w:name w:val="727BF628C87B443CAABAD7719883248F"/>
  </w:style>
  <w:style w:type="paragraph" w:customStyle="1" w:styleId="EC5C497AEA124876AA6881E74E6456B1">
    <w:name w:val="EC5C497AEA124876AA6881E74E6456B1"/>
  </w:style>
  <w:style w:type="paragraph" w:customStyle="1" w:styleId="397AF7AE91084DA4AD5062087DDFDC31">
    <w:name w:val="397AF7AE91084DA4AD5062087DDFDC31"/>
  </w:style>
  <w:style w:type="paragraph" w:customStyle="1" w:styleId="4A8DCD40C81747F1A2DBEF69550FDFF1">
    <w:name w:val="4A8DCD40C81747F1A2DBEF69550FDFF1"/>
  </w:style>
  <w:style w:type="paragraph" w:customStyle="1" w:styleId="1CBB40A2A7E94D319B1B0C73BEA54376">
    <w:name w:val="1CBB40A2A7E94D319B1B0C73BEA54376"/>
  </w:style>
  <w:style w:type="paragraph" w:customStyle="1" w:styleId="477203595BED4F1AB1037878099A1667">
    <w:name w:val="477203595BED4F1AB1037878099A1667"/>
  </w:style>
  <w:style w:type="paragraph" w:customStyle="1" w:styleId="45D43EB6D0E240F9B27D4B4EB2033505">
    <w:name w:val="45D43EB6D0E240F9B27D4B4EB2033505"/>
  </w:style>
  <w:style w:type="paragraph" w:customStyle="1" w:styleId="F72E7380D47D480B84B927A1C8F84431">
    <w:name w:val="F72E7380D47D480B84B927A1C8F84431"/>
  </w:style>
  <w:style w:type="paragraph" w:customStyle="1" w:styleId="79FF21524B0E4499932B5BC328492D16">
    <w:name w:val="79FF21524B0E4499932B5BC328492D16"/>
  </w:style>
  <w:style w:type="paragraph" w:customStyle="1" w:styleId="41433DA7490A4B73AA1FBE51FD8E9C33">
    <w:name w:val="41433DA7490A4B73AA1FBE51FD8E9C33"/>
  </w:style>
  <w:style w:type="paragraph" w:customStyle="1" w:styleId="FD2C167B6538467CB1386F6635AE6A97">
    <w:name w:val="FD2C167B6538467CB1386F6635AE6A97"/>
  </w:style>
  <w:style w:type="paragraph" w:customStyle="1" w:styleId="2193E0855CAF4DEBBEE44AA3A97900AA">
    <w:name w:val="2193E0855CAF4DEBBEE44AA3A97900AA"/>
  </w:style>
  <w:style w:type="paragraph" w:customStyle="1" w:styleId="8A619DDECFF841FD8624ED9E02321EFB">
    <w:name w:val="8A619DDECFF841FD8624ED9E02321EFB"/>
  </w:style>
  <w:style w:type="paragraph" w:customStyle="1" w:styleId="72518205EBDC48F193B66D34F8ED85B5">
    <w:name w:val="72518205EBDC48F193B66D34F8ED85B5"/>
  </w:style>
  <w:style w:type="paragraph" w:customStyle="1" w:styleId="22E259A1264C4DC4BB27A76338EA246B">
    <w:name w:val="22E259A1264C4DC4BB27A76338EA246B"/>
  </w:style>
  <w:style w:type="paragraph" w:customStyle="1" w:styleId="B1D2743D1CF342B9B3989E4BFFF4938B">
    <w:name w:val="B1D2743D1CF342B9B3989E4BFFF4938B"/>
  </w:style>
  <w:style w:type="paragraph" w:customStyle="1" w:styleId="ECC8BF1F5FBC4DFE91780620C1C523CF">
    <w:name w:val="ECC8BF1F5FBC4DFE91780620C1C523CF"/>
  </w:style>
  <w:style w:type="paragraph" w:customStyle="1" w:styleId="F2C47B83090B4A95970DA48F7D51A8E7">
    <w:name w:val="F2C47B83090B4A95970DA48F7D51A8E7"/>
  </w:style>
  <w:style w:type="paragraph" w:customStyle="1" w:styleId="61943CA5BC9E448E87DE3526A8478025">
    <w:name w:val="61943CA5BC9E448E87DE3526A8478025"/>
  </w:style>
  <w:style w:type="paragraph" w:customStyle="1" w:styleId="DE57048877FF4CF9B86C338E582529FD">
    <w:name w:val="DE57048877FF4CF9B86C338E582529FD"/>
  </w:style>
  <w:style w:type="paragraph" w:customStyle="1" w:styleId="6CE4CC1D56964DD5BCED71161EF36A58">
    <w:name w:val="6CE4CC1D56964DD5BCED71161EF36A58"/>
  </w:style>
  <w:style w:type="paragraph" w:customStyle="1" w:styleId="AB9A7725D3CA455BBA32D98C0CF2685D">
    <w:name w:val="AB9A7725D3CA455BBA32D98C0CF2685D"/>
  </w:style>
  <w:style w:type="paragraph" w:customStyle="1" w:styleId="E8060E964F924F73AA106109512C7CE7">
    <w:name w:val="E8060E964F924F73AA106109512C7CE7"/>
  </w:style>
  <w:style w:type="paragraph" w:customStyle="1" w:styleId="F35210F0050245E5A73382AAA1364C6D">
    <w:name w:val="F35210F0050245E5A73382AAA1364C6D"/>
  </w:style>
  <w:style w:type="paragraph" w:customStyle="1" w:styleId="CC984D8F9B7447D2B8462AB0532884D7">
    <w:name w:val="CC984D8F9B7447D2B8462AB0532884D7"/>
  </w:style>
  <w:style w:type="paragraph" w:customStyle="1" w:styleId="F2DF194614BC4BEC8D1B73E3A40EEC8F">
    <w:name w:val="F2DF194614BC4BEC8D1B73E3A40EEC8F"/>
  </w:style>
  <w:style w:type="paragraph" w:customStyle="1" w:styleId="512A4B3B43454F33A90AFC099E6EF4D6">
    <w:name w:val="512A4B3B43454F33A90AFC099E6EF4D6"/>
  </w:style>
  <w:style w:type="paragraph" w:customStyle="1" w:styleId="39490F3BC86746BB9EA76533207C6C2A">
    <w:name w:val="39490F3BC86746BB9EA76533207C6C2A"/>
  </w:style>
  <w:style w:type="paragraph" w:customStyle="1" w:styleId="3153F44B6D1E4260889196F44988832B">
    <w:name w:val="3153F44B6D1E4260889196F44988832B"/>
  </w:style>
  <w:style w:type="paragraph" w:customStyle="1" w:styleId="664676C72F604F0BA2E60C5910544505">
    <w:name w:val="664676C72F604F0BA2E60C5910544505"/>
  </w:style>
  <w:style w:type="paragraph" w:customStyle="1" w:styleId="47D5155DA54B4FB5B42288AADFCF5B99">
    <w:name w:val="47D5155DA54B4FB5B42288AADFCF5B99"/>
  </w:style>
  <w:style w:type="paragraph" w:customStyle="1" w:styleId="7769DA6608A04D8396C8D348E26EF76F">
    <w:name w:val="7769DA6608A04D8396C8D348E26EF76F"/>
  </w:style>
  <w:style w:type="paragraph" w:customStyle="1" w:styleId="C4318D54A512479BA978EACCB5D733B7">
    <w:name w:val="C4318D54A512479BA978EACCB5D733B7"/>
  </w:style>
  <w:style w:type="paragraph" w:customStyle="1" w:styleId="0AB19FBCCDA744AEA210189FBA976A43">
    <w:name w:val="0AB19FBCCDA744AEA210189FBA976A43"/>
  </w:style>
  <w:style w:type="paragraph" w:customStyle="1" w:styleId="DCB5D9183FAF484B959C07BD62B6E31A">
    <w:name w:val="DCB5D9183FAF484B959C07BD62B6E31A"/>
  </w:style>
  <w:style w:type="paragraph" w:customStyle="1" w:styleId="1B9358179F364A30A511590746F2B1FE">
    <w:name w:val="1B9358179F364A30A511590746F2B1FE"/>
  </w:style>
  <w:style w:type="paragraph" w:customStyle="1" w:styleId="67587B5BFAFD47BCBC95B7D2D2DFA6CE">
    <w:name w:val="67587B5BFAFD47BCBC95B7D2D2DFA6CE"/>
  </w:style>
  <w:style w:type="paragraph" w:customStyle="1" w:styleId="0529201E8A9645AD898B4BC517E10616">
    <w:name w:val="0529201E8A9645AD898B4BC517E10616"/>
  </w:style>
  <w:style w:type="paragraph" w:customStyle="1" w:styleId="702362C7204E46A1AEDA77F1ED818222">
    <w:name w:val="702362C7204E46A1AEDA77F1ED818222"/>
  </w:style>
  <w:style w:type="paragraph" w:customStyle="1" w:styleId="7650D352D2294744AE75DC38F7A9A4D7">
    <w:name w:val="7650D352D2294744AE75DC38F7A9A4D7"/>
  </w:style>
  <w:style w:type="paragraph" w:customStyle="1" w:styleId="4C1DA8EAF9B14844852C7C1066D1BFFD">
    <w:name w:val="4C1DA8EAF9B14844852C7C1066D1BFFD"/>
  </w:style>
  <w:style w:type="paragraph" w:customStyle="1" w:styleId="C9AE3A91519A4BBAA67E32BF5F88876E">
    <w:name w:val="C9AE3A91519A4BBAA67E32BF5F88876E"/>
  </w:style>
  <w:style w:type="paragraph" w:customStyle="1" w:styleId="8B9F0B2FC94A4795BC17DF107DBE0C31">
    <w:name w:val="8B9F0B2FC94A4795BC17DF107DBE0C31"/>
  </w:style>
  <w:style w:type="paragraph" w:customStyle="1" w:styleId="4505C3812F62491BB4B4699DA2CDF9FD">
    <w:name w:val="4505C3812F62491BB4B4699DA2CDF9FD"/>
  </w:style>
  <w:style w:type="paragraph" w:customStyle="1" w:styleId="14F1C72335A44EFAB6FCADAECAD3FFB9">
    <w:name w:val="14F1C72335A44EFAB6FCADAECAD3FFB9"/>
  </w:style>
  <w:style w:type="paragraph" w:customStyle="1" w:styleId="AD92107C1B474579A143CE15DA06EFE1">
    <w:name w:val="AD92107C1B474579A143CE15DA06EFE1"/>
  </w:style>
  <w:style w:type="paragraph" w:customStyle="1" w:styleId="33F69BE64CBF4C55B8379CAA7CB6C544">
    <w:name w:val="33F69BE64CBF4C55B8379CAA7CB6C544"/>
  </w:style>
  <w:style w:type="paragraph" w:customStyle="1" w:styleId="E067B512ED804DBEB615E54ABE7DEDA4">
    <w:name w:val="E067B512ED804DBEB615E54ABE7DEDA4"/>
  </w:style>
  <w:style w:type="paragraph" w:customStyle="1" w:styleId="B69C64D8B0F64CB49D2A1A1547764997">
    <w:name w:val="B69C64D8B0F64CB49D2A1A1547764997"/>
  </w:style>
  <w:style w:type="paragraph" w:customStyle="1" w:styleId="49D3F62AA0E346A2BAD46947FD5B7A67">
    <w:name w:val="49D3F62AA0E346A2BAD46947FD5B7A67"/>
  </w:style>
  <w:style w:type="paragraph" w:customStyle="1" w:styleId="DC8A068947644E17A2EFBBDA0222FD47">
    <w:name w:val="DC8A068947644E17A2EFBBDA0222FD47"/>
  </w:style>
  <w:style w:type="paragraph" w:customStyle="1" w:styleId="BCFE2EEC394742C3BD76CD36A1EB46EB">
    <w:name w:val="BCFE2EEC394742C3BD76CD36A1EB46EB"/>
  </w:style>
  <w:style w:type="paragraph" w:customStyle="1" w:styleId="E10B81A173D14095A23D698F2BD62261">
    <w:name w:val="E10B81A173D14095A23D698F2BD62261"/>
  </w:style>
  <w:style w:type="paragraph" w:customStyle="1" w:styleId="85A8AB3971514AFEAFD380A05349733F">
    <w:name w:val="85A8AB3971514AFEAFD380A05349733F"/>
  </w:style>
  <w:style w:type="paragraph" w:customStyle="1" w:styleId="611880B378794347A92D1C8DA8816BA7">
    <w:name w:val="611880B378794347A92D1C8DA8816B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DAD-220-Q4933 FINAL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635A1B-E2B0-48CB-8D67-47912CA5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APA6</Template>
  <TotalTime>5751</TotalTime>
  <Pages>26</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Final</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subject/>
  <dc:creator>O'Brien, Tobias</dc:creator>
  <cp:keywords/>
  <dc:description/>
  <cp:lastModifiedBy>Tobias O'Brien</cp:lastModifiedBy>
  <cp:revision>44</cp:revision>
  <cp:lastPrinted>2018-02-26T01:43:00Z</cp:lastPrinted>
  <dcterms:created xsi:type="dcterms:W3CDTF">2019-04-08T23:57:00Z</dcterms:created>
  <dcterms:modified xsi:type="dcterms:W3CDTF">2019-04-16T23:11:00Z</dcterms:modified>
</cp:coreProperties>
</file>